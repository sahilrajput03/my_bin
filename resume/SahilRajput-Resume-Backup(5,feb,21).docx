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590F6F" w:rsidTr="001B2ABD">
        <w:trPr>
          <w:trHeight w:val="4410"/>
        </w:trPr>
        <w:tc>
          <w:tcPr>
            <w:tcW w:w="3600" w:type="dxa"/>
            <w:vAlign w:val="bottom"/>
          </w:tcPr>
          <w:bookmarkStart w:id="0" w:name="_GoBack"/>
          <w:bookmarkEnd w:id="0"/>
          <w:p w:rsidR="00590F6F" w:rsidRDefault="00590F6F" w:rsidP="00590F6F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982CC6" wp14:editId="38FA4F0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631190</wp:posOffset>
                      </wp:positionV>
                      <wp:extent cx="2125980" cy="2020570"/>
                      <wp:effectExtent l="0" t="0" r="26670" b="1778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5980" cy="2020570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1B7786" id="Oval 4" o:spid="_x0000_s1026" style="position:absolute;margin-left:0;margin-top:49.7pt;width:167.4pt;height:15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" strokecolor="#345c7d [1604]" strokeweight="1pt">
                      <v:fill r:id="rId11" o:title="" recolor="t" rotate="t" type="frame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590F6F" w:rsidRDefault="00590F6F" w:rsidP="00590F6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590F6F" w:rsidRDefault="00590F6F" w:rsidP="00590F6F">
            <w:pPr>
              <w:pStyle w:val="Title"/>
            </w:pPr>
            <w:r>
              <w:t>Sahil Rajput</w:t>
            </w:r>
          </w:p>
          <w:p w:rsidR="00590F6F" w:rsidRDefault="00590F6F" w:rsidP="00590F6F">
            <w:pPr>
              <w:pStyle w:val="Subtitle"/>
              <w:rPr>
                <w:spacing w:val="0"/>
                <w:w w:val="100"/>
              </w:rPr>
            </w:pPr>
          </w:p>
          <w:p w:rsidR="00590F6F" w:rsidRDefault="00590F6F" w:rsidP="00590F6F">
            <w:pPr>
              <w:pStyle w:val="Subtitle"/>
              <w:rPr>
                <w:spacing w:val="0"/>
                <w:w w:val="100"/>
              </w:rPr>
            </w:pPr>
          </w:p>
          <w:p w:rsidR="00483940" w:rsidRDefault="00483940" w:rsidP="00531706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Full Stack D</w:t>
            </w:r>
            <w:r w:rsidRPr="00483940">
              <w:rPr>
                <w:b/>
                <w:sz w:val="32"/>
              </w:rPr>
              <w:t>eveloper</w:t>
            </w:r>
          </w:p>
          <w:p w:rsidR="00531706" w:rsidRPr="00531706" w:rsidRDefault="00531706" w:rsidP="00531706">
            <w:r>
              <w:t>Panchkula/Chandigarh, INDIA</w:t>
            </w:r>
          </w:p>
        </w:tc>
      </w:tr>
      <w:tr w:rsidR="00590F6F" w:rsidTr="001B2ABD">
        <w:tc>
          <w:tcPr>
            <w:tcW w:w="3600" w:type="dxa"/>
          </w:tcPr>
          <w:sdt>
            <w:sdtPr>
              <w:id w:val="-1711873194"/>
              <w:placeholder>
                <w:docPart w:val="491858E994034F338760986B90C65E1D"/>
              </w:placeholder>
              <w:temporary/>
              <w:showingPlcHdr/>
              <w15:appearance w15:val="hidden"/>
            </w:sdtPr>
            <w:sdtEndPr/>
            <w:sdtContent>
              <w:p w:rsidR="00590F6F" w:rsidRDefault="00590F6F" w:rsidP="00590F6F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590F6F" w:rsidRPr="00211733" w:rsidRDefault="00211733" w:rsidP="00590F6F">
            <w:pPr>
              <w:rPr>
                <w:b/>
                <w:i/>
              </w:rPr>
            </w:pPr>
            <w:r>
              <w:rPr>
                <w:b/>
                <w:i/>
              </w:rPr>
              <w:t>I'm a FullStack d</w:t>
            </w:r>
            <w:r w:rsidR="00590F6F" w:rsidRPr="00211733">
              <w:rPr>
                <w:b/>
                <w:i/>
              </w:rPr>
              <w:t>eveloper, enthusiastic learner and seeker for mechanisms. Developing web</w:t>
            </w:r>
            <w:r>
              <w:rPr>
                <w:b/>
                <w:i/>
              </w:rPr>
              <w:t>/mobile</w:t>
            </w:r>
            <w:r w:rsidR="00AF7931">
              <w:rPr>
                <w:b/>
                <w:i/>
              </w:rPr>
              <w:t xml:space="preserve"> applications with node.js, React, E</w:t>
            </w:r>
            <w:r w:rsidR="00590F6F" w:rsidRPr="00211733">
              <w:rPr>
                <w:b/>
                <w:i/>
              </w:rPr>
              <w:t>xpress</w:t>
            </w:r>
            <w:r w:rsidR="006558C1">
              <w:rPr>
                <w:b/>
                <w:i/>
              </w:rPr>
              <w:t xml:space="preserve">, </w:t>
            </w:r>
            <w:r w:rsidR="006558C1">
              <w:rPr>
                <w:b/>
                <w:i/>
              </w:rPr>
              <w:t>GraphQL</w:t>
            </w:r>
            <w:r>
              <w:rPr>
                <w:b/>
                <w:i/>
              </w:rPr>
              <w:t>,</w:t>
            </w:r>
            <w:r w:rsidR="00AF7931">
              <w:rPr>
                <w:b/>
                <w:i/>
              </w:rPr>
              <w:t xml:space="preserve"> PostgreSQL, R</w:t>
            </w:r>
            <w:r>
              <w:rPr>
                <w:b/>
                <w:i/>
              </w:rPr>
              <w:t>edis</w:t>
            </w:r>
            <w:r w:rsidR="006558C1">
              <w:rPr>
                <w:b/>
                <w:i/>
              </w:rPr>
              <w:t xml:space="preserve">DB and </w:t>
            </w:r>
            <w:r w:rsidR="00AF7931">
              <w:rPr>
                <w:b/>
                <w:i/>
              </w:rPr>
              <w:t>MongoDB</w:t>
            </w:r>
            <w:r w:rsidR="00590F6F" w:rsidRPr="00211733">
              <w:rPr>
                <w:b/>
                <w:i/>
              </w:rPr>
              <w:t xml:space="preserve">. </w:t>
            </w:r>
          </w:p>
          <w:p w:rsidR="00211733" w:rsidRDefault="00211733" w:rsidP="00590F6F">
            <w:pPr>
              <w:rPr>
                <w:b/>
                <w:i/>
              </w:rPr>
            </w:pPr>
          </w:p>
          <w:p w:rsidR="00590F6F" w:rsidRPr="00211733" w:rsidRDefault="00211733" w:rsidP="00590F6F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Some projects @ </w:t>
            </w:r>
            <w:hyperlink r:id="rId12" w:history="1">
              <w:r w:rsidR="006558C1" w:rsidRPr="006558C1">
                <w:rPr>
                  <w:rStyle w:val="Hyperlink"/>
                  <w:b/>
                  <w:i/>
                </w:rPr>
                <w:t>sahilrajput03.github.io</w:t>
              </w:r>
            </w:hyperlink>
            <w:r w:rsidR="006558C1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 xml:space="preserve">using </w:t>
            </w:r>
            <w:r w:rsidR="00590F6F" w:rsidRPr="00211733">
              <w:rPr>
                <w:b/>
                <w:i/>
              </w:rPr>
              <w:t>technologies like Typescript, Graphql, formik.js, and redux.js.</w:t>
            </w:r>
          </w:p>
          <w:sdt>
            <w:sdtPr>
              <w:id w:val="-1954003311"/>
              <w:placeholder>
                <w:docPart w:val="31F8B679DA60476EB255652A99C80936"/>
              </w:placeholder>
              <w:temporary/>
              <w:showingPlcHdr/>
              <w15:appearance w15:val="hidden"/>
            </w:sdtPr>
            <w:sdtEndPr/>
            <w:sdtContent>
              <w:p w:rsidR="00590F6F" w:rsidRPr="00CB0055" w:rsidRDefault="00590F6F" w:rsidP="00590F6F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80E9B9543EBF499284382B09DA4147D8"/>
              </w:placeholder>
              <w:temporary/>
              <w:showingPlcHdr/>
              <w15:appearance w15:val="hidden"/>
            </w:sdtPr>
            <w:sdtEndPr/>
            <w:sdtContent>
              <w:p w:rsidR="00590F6F" w:rsidRDefault="00590F6F" w:rsidP="00590F6F">
                <w:r w:rsidRPr="004D3011">
                  <w:t>PHONE:</w:t>
                </w:r>
              </w:p>
            </w:sdtContent>
          </w:sdt>
          <w:p w:rsidR="00590F6F" w:rsidRDefault="00590F6F" w:rsidP="00590F6F">
            <w:r>
              <w:t>8360-267-243</w:t>
            </w:r>
          </w:p>
          <w:p w:rsidR="00590F6F" w:rsidRPr="004D3011" w:rsidRDefault="00590F6F" w:rsidP="00590F6F"/>
          <w:p w:rsidR="00590F6F" w:rsidRPr="006558C1" w:rsidRDefault="000E1EB5" w:rsidP="00590F6F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</w:pPr>
            <w:r w:rsidRPr="006558C1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  <w:t>WEBSITE/BLOG:</w:t>
            </w:r>
          </w:p>
          <w:p w:rsidR="00590F6F" w:rsidRDefault="00BE7686" w:rsidP="00590F6F">
            <w:pPr>
              <w:rPr>
                <w:rStyle w:val="Hyperlink"/>
              </w:rPr>
            </w:pPr>
            <w:hyperlink r:id="rId13" w:history="1">
              <w:r w:rsidR="00590F6F" w:rsidRPr="00D339A3">
                <w:rPr>
                  <w:rStyle w:val="Hyperlink"/>
                </w:rPr>
                <w:t>https://reverberate.ml</w:t>
              </w:r>
            </w:hyperlink>
          </w:p>
          <w:p w:rsidR="000E1EB5" w:rsidRDefault="000E1EB5" w:rsidP="00590F6F">
            <w:r>
              <w:rPr>
                <w:rStyle w:val="Hyperlink"/>
              </w:rPr>
              <w:t>https://jaadujinn.ml</w:t>
            </w:r>
          </w:p>
          <w:p w:rsidR="00590F6F" w:rsidRDefault="00590F6F" w:rsidP="00590F6F"/>
          <w:sdt>
            <w:sdtPr>
              <w:id w:val="-240260293"/>
              <w:placeholder>
                <w:docPart w:val="C21C9B09E27348A58EFB8B1DEBF30B15"/>
              </w:placeholder>
              <w:temporary/>
              <w:showingPlcHdr/>
              <w15:appearance w15:val="hidden"/>
            </w:sdtPr>
            <w:sdtEndPr/>
            <w:sdtContent>
              <w:p w:rsidR="00590F6F" w:rsidRDefault="00590F6F" w:rsidP="00590F6F">
                <w:r w:rsidRPr="006558C1">
                  <w:rPr>
                    <w:rFonts w:asciiTheme="majorHAnsi" w:eastAsiaTheme="majorEastAsia" w:hAnsiTheme="majorHAnsi" w:cstheme="majorBidi"/>
                    <w:b/>
                    <w:caps/>
                    <w:color w:val="548AB7" w:themeColor="accent1" w:themeShade="BF"/>
                    <w:sz w:val="22"/>
                    <w:szCs w:val="24"/>
                  </w:rPr>
                  <w:t>EMAIL:</w:t>
                </w:r>
              </w:p>
            </w:sdtContent>
          </w:sdt>
          <w:p w:rsidR="000E1EB5" w:rsidRPr="00E4381A" w:rsidRDefault="00BE7686" w:rsidP="00590F6F">
            <w:pPr>
              <w:rPr>
                <w:rStyle w:val="Hyperlink"/>
              </w:rPr>
            </w:pPr>
            <w:hyperlink r:id="rId14" w:history="1">
              <w:r w:rsidR="00590F6F" w:rsidRPr="00D339A3">
                <w:rPr>
                  <w:rStyle w:val="Hyperlink"/>
                </w:rPr>
                <w:t>sahilrajput03@gmail.com</w:t>
              </w:r>
            </w:hyperlink>
          </w:p>
          <w:p w:rsidR="000E1EB5" w:rsidRPr="006558C1" w:rsidRDefault="000E1EB5" w:rsidP="00590F6F">
            <w:pPr>
              <w:pStyle w:val="Heading3"/>
            </w:pPr>
            <w:r w:rsidRPr="006558C1">
              <w:t>GITHUB:</w:t>
            </w:r>
          </w:p>
          <w:p w:rsidR="000E1EB5" w:rsidRPr="000E1EB5" w:rsidRDefault="00BE7686" w:rsidP="000E1EB5">
            <w:hyperlink r:id="rId15" w:history="1">
              <w:r w:rsidR="000E1EB5" w:rsidRPr="000E1EB5">
                <w:rPr>
                  <w:rStyle w:val="Hyperlink"/>
                </w:rPr>
                <w:t>http://github.com/sahilrajput03</w:t>
              </w:r>
            </w:hyperlink>
          </w:p>
          <w:p w:rsidR="00590F6F" w:rsidRPr="00CB0055" w:rsidRDefault="00590F6F" w:rsidP="00590F6F">
            <w:pPr>
              <w:pStyle w:val="Heading3"/>
            </w:pPr>
            <w:r>
              <w:t>interests</w:t>
            </w:r>
          </w:p>
          <w:p w:rsidR="00590F6F" w:rsidRDefault="00590F6F" w:rsidP="00590F6F">
            <w:pPr>
              <w:pStyle w:val="ListParagraph"/>
              <w:numPr>
                <w:ilvl w:val="0"/>
                <w:numId w:val="1"/>
              </w:numPr>
            </w:pPr>
            <w:r>
              <w:t>Exploring techonologies</w:t>
            </w:r>
          </w:p>
          <w:p w:rsidR="00590F6F" w:rsidRDefault="00590F6F" w:rsidP="00590F6F">
            <w:pPr>
              <w:pStyle w:val="ListParagraph"/>
              <w:numPr>
                <w:ilvl w:val="0"/>
                <w:numId w:val="1"/>
              </w:numPr>
            </w:pPr>
            <w:r>
              <w:t>Reading Books</w:t>
            </w:r>
          </w:p>
          <w:p w:rsidR="00BB34B1" w:rsidRDefault="00BB34B1" w:rsidP="00590F6F">
            <w:pPr>
              <w:pStyle w:val="ListParagraph"/>
              <w:numPr>
                <w:ilvl w:val="0"/>
                <w:numId w:val="1"/>
              </w:numPr>
            </w:pPr>
            <w:r>
              <w:t>Teaching/Assisting on techgroups</w:t>
            </w:r>
          </w:p>
          <w:p w:rsidR="00590F6F" w:rsidRDefault="00590F6F" w:rsidP="00590F6F">
            <w:pPr>
              <w:pStyle w:val="ListParagraph"/>
              <w:numPr>
                <w:ilvl w:val="0"/>
                <w:numId w:val="1"/>
              </w:numPr>
            </w:pPr>
            <w:r>
              <w:t>Swimming</w:t>
            </w:r>
          </w:p>
          <w:p w:rsidR="00590F6F" w:rsidRPr="004D3011" w:rsidRDefault="00590F6F" w:rsidP="00590F6F">
            <w:pPr>
              <w:pStyle w:val="ListParagraph"/>
              <w:numPr>
                <w:ilvl w:val="0"/>
                <w:numId w:val="1"/>
              </w:numPr>
            </w:pPr>
            <w:r>
              <w:t>Music</w:t>
            </w:r>
          </w:p>
        </w:tc>
        <w:tc>
          <w:tcPr>
            <w:tcW w:w="720" w:type="dxa"/>
          </w:tcPr>
          <w:p w:rsidR="00590F6F" w:rsidRDefault="00590F6F" w:rsidP="00590F6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C32737902F924F528DA2DA4309ECA403"/>
              </w:placeholder>
              <w:temporary/>
              <w:showingPlcHdr/>
              <w15:appearance w15:val="hidden"/>
            </w:sdtPr>
            <w:sdtEndPr/>
            <w:sdtContent>
              <w:p w:rsidR="00590F6F" w:rsidRDefault="00590F6F" w:rsidP="00590F6F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644D8F" w:rsidRDefault="00644D8F" w:rsidP="00644D8F">
            <w:pPr>
              <w:pStyle w:val="Date"/>
            </w:pPr>
            <w:r>
              <w:t>10/2020 – 12/2020</w:t>
            </w:r>
          </w:p>
          <w:p w:rsidR="008564A0" w:rsidRDefault="008564A0" w:rsidP="00644D8F">
            <w:pPr>
              <w:rPr>
                <w:b/>
                <w:bCs/>
                <w:i/>
                <w:iCs/>
              </w:rPr>
            </w:pPr>
            <w:r w:rsidRPr="008564A0">
              <w:rPr>
                <w:b/>
                <w:bCs/>
                <w:i/>
                <w:iCs/>
              </w:rPr>
              <w:t>Dev Ops With Docker</w:t>
            </w:r>
          </w:p>
          <w:p w:rsidR="00644D8F" w:rsidRPr="008564A0" w:rsidRDefault="00644D8F" w:rsidP="00644D8F">
            <w:pPr>
              <w:rPr>
                <w:b/>
                <w:bCs/>
                <w:iCs/>
              </w:rPr>
            </w:pPr>
            <w:r w:rsidRPr="008564A0">
              <w:rPr>
                <w:b/>
                <w:bCs/>
                <w:iCs/>
              </w:rPr>
              <w:t>University of Helsinki, Finland.</w:t>
            </w:r>
          </w:p>
          <w:p w:rsidR="00644D8F" w:rsidRDefault="00BB34B1" w:rsidP="00644D8F">
            <w:pPr>
              <w:pStyle w:val="Date"/>
              <w:rPr>
                <w:rFonts w:ascii="Open Sans" w:hAnsi="Open Sans" w:cs="Open Sans"/>
                <w:color w:val="0B090C"/>
                <w:sz w:val="15"/>
                <w:szCs w:val="15"/>
                <w:shd w:val="clear" w:color="auto" w:fill="FFFFFF"/>
              </w:rPr>
            </w:pPr>
            <w:r>
              <w:rPr>
                <w:rFonts w:ascii="Open Sans" w:hAnsi="Open Sans" w:cs="Open Sans"/>
                <w:color w:val="0B090C"/>
                <w:sz w:val="15"/>
                <w:szCs w:val="15"/>
                <w:shd w:val="clear" w:color="auto" w:fill="FFFFFF"/>
              </w:rPr>
              <w:t>3</w:t>
            </w:r>
            <w:r w:rsidR="00644D8F" w:rsidRPr="00531706">
              <w:rPr>
                <w:rFonts w:ascii="Open Sans" w:hAnsi="Open Sans" w:cs="Open Sans"/>
                <w:color w:val="0B090C"/>
                <w:sz w:val="15"/>
                <w:szCs w:val="15"/>
                <w:shd w:val="clear" w:color="auto" w:fill="FFFFFF"/>
              </w:rPr>
              <w:t xml:space="preserve"> ECTS course</w:t>
            </w:r>
            <w:r w:rsidR="00644D8F">
              <w:rPr>
                <w:rFonts w:ascii="Open Sans" w:hAnsi="Open Sans" w:cs="Open Sans"/>
                <w:color w:val="0B090C"/>
                <w:sz w:val="15"/>
                <w:szCs w:val="15"/>
                <w:shd w:val="clear" w:color="auto" w:fill="FFFFFF"/>
              </w:rPr>
              <w:t>.</w:t>
            </w:r>
          </w:p>
          <w:p w:rsidR="00644D8F" w:rsidRDefault="00644D8F" w:rsidP="00644D8F">
            <w:pPr>
              <w:pStyle w:val="Date"/>
              <w:rPr>
                <w:rFonts w:ascii="Open Sans" w:hAnsi="Open Sans" w:cs="Open Sans"/>
                <w:i/>
                <w:iCs/>
                <w:color w:val="0B090C"/>
                <w:sz w:val="15"/>
                <w:szCs w:val="15"/>
                <w:shd w:val="clear" w:color="auto" w:fill="FFFFFF"/>
              </w:rPr>
            </w:pPr>
            <w:r w:rsidRPr="00531706">
              <w:rPr>
                <w:rFonts w:ascii="Open Sans" w:hAnsi="Open Sans" w:cs="Open Sans"/>
                <w:i/>
                <w:iCs/>
                <w:color w:val="0B090C"/>
                <w:sz w:val="15"/>
                <w:szCs w:val="15"/>
                <w:shd w:val="clear" w:color="auto" w:fill="FFFFFF"/>
              </w:rPr>
              <w:t>Achievements/Tasks</w:t>
            </w:r>
          </w:p>
          <w:p w:rsidR="00644D8F" w:rsidRDefault="00BB34B1" w:rsidP="00BB34B1">
            <w:pPr>
              <w:pStyle w:val="Date"/>
              <w:numPr>
                <w:ilvl w:val="0"/>
                <w:numId w:val="1"/>
              </w:numPr>
            </w:pPr>
            <w:r w:rsidRPr="00BB34B1">
              <w:t xml:space="preserve">Completed FullStackOpen Course remotely at </w:t>
            </w:r>
            <w:hyperlink r:id="rId16" w:history="1">
              <w:r w:rsidRPr="00B24745">
                <w:rPr>
                  <w:rStyle w:val="Hyperlink"/>
                </w:rPr>
                <w:t>https://devopswithdocker.com</w:t>
              </w:r>
            </w:hyperlink>
          </w:p>
          <w:p w:rsidR="008564A0" w:rsidRDefault="008564A0" w:rsidP="008564A0">
            <w:pPr>
              <w:pStyle w:val="ListParagraph"/>
              <w:numPr>
                <w:ilvl w:val="0"/>
                <w:numId w:val="1"/>
              </w:numPr>
            </w:pPr>
            <w:r w:rsidRPr="008564A0">
              <w:t>Set up orchestration for real world ready-made projects with connecting setup using `docker-compose` tool.</w:t>
            </w:r>
          </w:p>
          <w:p w:rsidR="008564A0" w:rsidRDefault="008564A0" w:rsidP="008564A0">
            <w:pPr>
              <w:pStyle w:val="ListParagraph"/>
              <w:numPr>
                <w:ilvl w:val="0"/>
                <w:numId w:val="1"/>
              </w:numPr>
            </w:pPr>
            <w:r w:rsidRPr="008564A0">
              <w:t>Managing resources for different containers.</w:t>
            </w:r>
          </w:p>
          <w:p w:rsidR="008564A0" w:rsidRDefault="008564A0" w:rsidP="008564A0">
            <w:pPr>
              <w:pStyle w:val="ListParagraph"/>
              <w:numPr>
                <w:ilvl w:val="0"/>
                <w:numId w:val="1"/>
              </w:numPr>
            </w:pPr>
            <w:r w:rsidRPr="008564A0">
              <w:t xml:space="preserve">Set up </w:t>
            </w:r>
            <w:r>
              <w:t xml:space="preserve">custom </w:t>
            </w:r>
            <w:r w:rsidRPr="008564A0">
              <w:t>nginx</w:t>
            </w:r>
            <w:r>
              <w:t xml:space="preserve"> image </w:t>
            </w:r>
            <w:r w:rsidR="0010736A">
              <w:t>with scaled containers for load-balancing.</w:t>
            </w:r>
          </w:p>
          <w:p w:rsidR="00644D8F" w:rsidRDefault="00644D8F" w:rsidP="00531706">
            <w:pPr>
              <w:pStyle w:val="Date"/>
            </w:pPr>
          </w:p>
          <w:p w:rsidR="00531706" w:rsidRDefault="00531706" w:rsidP="00531706">
            <w:pPr>
              <w:pStyle w:val="Date"/>
            </w:pPr>
            <w:r>
              <w:t>06/2019 – 12/2019</w:t>
            </w:r>
          </w:p>
          <w:p w:rsidR="00644D8F" w:rsidRPr="008564A0" w:rsidRDefault="00644D8F" w:rsidP="00644D8F">
            <w:pPr>
              <w:rPr>
                <w:b/>
                <w:i/>
              </w:rPr>
            </w:pPr>
            <w:r w:rsidRPr="008564A0">
              <w:rPr>
                <w:b/>
                <w:i/>
              </w:rPr>
              <w:t>FullStack React/React Native Developer</w:t>
            </w:r>
            <w:r w:rsidR="00BB34B1" w:rsidRPr="008564A0">
              <w:rPr>
                <w:b/>
                <w:i/>
              </w:rPr>
              <w:t xml:space="preserve"> Course</w:t>
            </w:r>
          </w:p>
          <w:p w:rsidR="00531706" w:rsidRPr="008564A0" w:rsidRDefault="00531706" w:rsidP="00531706">
            <w:pPr>
              <w:rPr>
                <w:b/>
                <w:bCs/>
                <w:iCs/>
              </w:rPr>
            </w:pPr>
            <w:r w:rsidRPr="008564A0">
              <w:rPr>
                <w:b/>
                <w:bCs/>
                <w:iCs/>
              </w:rPr>
              <w:t>University of Helsinki, Finland.</w:t>
            </w:r>
          </w:p>
          <w:p w:rsidR="00531706" w:rsidRDefault="00531706" w:rsidP="00590F6F">
            <w:pPr>
              <w:pStyle w:val="Date"/>
              <w:rPr>
                <w:rFonts w:ascii="Open Sans" w:hAnsi="Open Sans" w:cs="Open Sans"/>
                <w:color w:val="0B090C"/>
                <w:sz w:val="15"/>
                <w:szCs w:val="15"/>
                <w:shd w:val="clear" w:color="auto" w:fill="FFFFFF"/>
              </w:rPr>
            </w:pPr>
            <w:r w:rsidRPr="00531706">
              <w:rPr>
                <w:rFonts w:ascii="Open Sans" w:hAnsi="Open Sans" w:cs="Open Sans"/>
                <w:color w:val="0B090C"/>
                <w:sz w:val="15"/>
                <w:szCs w:val="15"/>
                <w:shd w:val="clear" w:color="auto" w:fill="FFFFFF"/>
              </w:rPr>
              <w:t>12 ECTS course</w:t>
            </w:r>
            <w:r>
              <w:rPr>
                <w:rFonts w:ascii="Open Sans" w:hAnsi="Open Sans" w:cs="Open Sans"/>
                <w:color w:val="0B090C"/>
                <w:sz w:val="15"/>
                <w:szCs w:val="15"/>
                <w:shd w:val="clear" w:color="auto" w:fill="FFFFFF"/>
              </w:rPr>
              <w:t>.</w:t>
            </w:r>
          </w:p>
          <w:p w:rsidR="00531706" w:rsidRDefault="00531706" w:rsidP="00590F6F">
            <w:pPr>
              <w:pStyle w:val="Date"/>
              <w:rPr>
                <w:rFonts w:ascii="Open Sans" w:hAnsi="Open Sans" w:cs="Open Sans"/>
                <w:i/>
                <w:iCs/>
                <w:color w:val="0B090C"/>
                <w:sz w:val="15"/>
                <w:szCs w:val="15"/>
                <w:shd w:val="clear" w:color="auto" w:fill="FFFFFF"/>
              </w:rPr>
            </w:pPr>
            <w:r w:rsidRPr="00531706">
              <w:rPr>
                <w:rFonts w:ascii="Open Sans" w:hAnsi="Open Sans" w:cs="Open Sans"/>
                <w:i/>
                <w:iCs/>
                <w:color w:val="0B090C"/>
                <w:sz w:val="15"/>
                <w:szCs w:val="15"/>
                <w:shd w:val="clear" w:color="auto" w:fill="FFFFFF"/>
              </w:rPr>
              <w:t>Achievements/Tasks</w:t>
            </w:r>
          </w:p>
          <w:p w:rsidR="00531706" w:rsidRDefault="001D7CF2" w:rsidP="001D7CF2">
            <w:pPr>
              <w:pStyle w:val="ListParagraph"/>
              <w:numPr>
                <w:ilvl w:val="0"/>
                <w:numId w:val="1"/>
              </w:numPr>
            </w:pPr>
            <w:r w:rsidRPr="001D7CF2">
              <w:t xml:space="preserve">Completed FullStackOpen Course remotely at </w:t>
            </w:r>
            <w:hyperlink r:id="rId17" w:history="1">
              <w:r w:rsidRPr="00B24745">
                <w:rPr>
                  <w:rStyle w:val="Hyperlink"/>
                </w:rPr>
                <w:t>https://fullstackopen.com</w:t>
              </w:r>
            </w:hyperlink>
          </w:p>
          <w:p w:rsidR="001D7CF2" w:rsidRDefault="001D7CF2" w:rsidP="001D7CF2">
            <w:pPr>
              <w:pStyle w:val="ListParagraph"/>
              <w:numPr>
                <w:ilvl w:val="0"/>
                <w:numId w:val="1"/>
              </w:numPr>
            </w:pPr>
            <w:r w:rsidRPr="001D7CF2">
              <w:t>Made serveral full stack applications</w:t>
            </w:r>
            <w:r w:rsidR="00644D8F">
              <w:t xml:space="preserve"> with React/React Native, Expressjs, MongoDB and GraphQL</w:t>
            </w:r>
            <w:r w:rsidRPr="001D7CF2">
              <w:t xml:space="preserve"> during the course like fully feature phone book app with logic authentication via express.js and mongodb for data storage for the users.</w:t>
            </w:r>
          </w:p>
          <w:p w:rsidR="001D7CF2" w:rsidRDefault="001D7CF2" w:rsidP="001D7CF2">
            <w:pPr>
              <w:pStyle w:val="ListParagraph"/>
              <w:numPr>
                <w:ilvl w:val="0"/>
                <w:numId w:val="1"/>
              </w:numPr>
            </w:pPr>
            <w:r w:rsidRPr="001D7CF2">
              <w:t>Done several testing realted exercises for frontend as well as backend with nodejs.</w:t>
            </w:r>
          </w:p>
          <w:p w:rsidR="001D7CF2" w:rsidRDefault="001D7CF2" w:rsidP="001D7CF2">
            <w:pPr>
              <w:pStyle w:val="ListParagraph"/>
              <w:numPr>
                <w:ilvl w:val="0"/>
                <w:numId w:val="1"/>
              </w:numPr>
            </w:pPr>
            <w:r w:rsidRPr="001D7CF2">
              <w:t>Made a intermediate level react-native app for browsing github profiles, reviewing them, rating personal repos and adding comments in them with supported backend.</w:t>
            </w:r>
          </w:p>
          <w:p w:rsidR="00C70C41" w:rsidRDefault="00BC759F" w:rsidP="001D7CF2">
            <w:pPr>
              <w:pStyle w:val="ListParagraph"/>
              <w:numPr>
                <w:ilvl w:val="0"/>
                <w:numId w:val="1"/>
              </w:numPr>
            </w:pPr>
            <w:r>
              <w:t xml:space="preserve">Did a </w:t>
            </w:r>
            <w:r w:rsidR="00C70C41">
              <w:t xml:space="preserve">git </w:t>
            </w:r>
            <w:r>
              <w:t xml:space="preserve">COURSE </w:t>
            </w:r>
            <w:r w:rsidR="00C70C41">
              <w:t xml:space="preserve">during the course as well @ </w:t>
            </w:r>
            <w:hyperlink r:id="rId18" w:history="1">
              <w:r w:rsidR="00C70C41" w:rsidRPr="00C70C41">
                <w:rPr>
                  <w:rStyle w:val="Hyperlink"/>
                </w:rPr>
                <w:t>https://learngitbranching.js.org</w:t>
              </w:r>
            </w:hyperlink>
            <w:r w:rsidR="00C70C41">
              <w:t>.</w:t>
            </w:r>
          </w:p>
          <w:p w:rsidR="007F3DEC" w:rsidRPr="00531706" w:rsidRDefault="007F3DEC" w:rsidP="001D7CF2">
            <w:pPr>
              <w:pStyle w:val="ListParagraph"/>
              <w:numPr>
                <w:ilvl w:val="0"/>
                <w:numId w:val="1"/>
              </w:numPr>
            </w:pPr>
            <w:r>
              <w:t xml:space="preserve">Did react-query </w:t>
            </w:r>
            <w:r w:rsidR="00BC759F">
              <w:t xml:space="preserve">COURSE </w:t>
            </w:r>
            <w:r>
              <w:t xml:space="preserve">by </w:t>
            </w:r>
            <w:r w:rsidR="00BC759F">
              <w:t>Tanner L</w:t>
            </w:r>
            <w:r>
              <w:t xml:space="preserve">insley, tool for managing server cache with ease  in react frontend. Src: </w:t>
            </w:r>
            <w:hyperlink r:id="rId19" w:history="1">
              <w:r w:rsidRPr="007F3DEC">
                <w:rPr>
                  <w:rStyle w:val="Hyperlink"/>
                </w:rPr>
                <w:t>https://react-query.tanstack.com/</w:t>
              </w:r>
            </w:hyperlink>
          </w:p>
          <w:p w:rsidR="00531706" w:rsidRPr="00531706" w:rsidRDefault="00531706" w:rsidP="00531706"/>
          <w:p w:rsidR="00590F6F" w:rsidRDefault="00590F6F" w:rsidP="00590F6F">
            <w:pPr>
              <w:pStyle w:val="Date"/>
            </w:pPr>
            <w:r>
              <w:t>2015 - 2019</w:t>
            </w:r>
          </w:p>
          <w:p w:rsidR="00590F6F" w:rsidRPr="00B359E4" w:rsidRDefault="00590F6F" w:rsidP="00590F6F">
            <w:pPr>
              <w:pStyle w:val="Heading4"/>
            </w:pPr>
            <w:r w:rsidRPr="00945D08">
              <w:rPr>
                <w:bCs/>
              </w:rPr>
              <w:t>University Institute Of Engineering &amp; Technology , Panjab University</w:t>
            </w:r>
          </w:p>
          <w:p w:rsidR="001D7CF2" w:rsidRDefault="00590F6F" w:rsidP="00590F6F">
            <w:pPr>
              <w:rPr>
                <w:rFonts w:ascii="Open Sans" w:hAnsi="Open Sans" w:cs="Open Sans"/>
                <w:color w:val="0B090C"/>
                <w:sz w:val="15"/>
                <w:szCs w:val="15"/>
                <w:shd w:val="clear" w:color="auto" w:fill="FFFFFF"/>
              </w:rPr>
            </w:pPr>
            <w:r>
              <w:rPr>
                <w:rFonts w:ascii="Open Sans" w:hAnsi="Open Sans" w:cs="Open Sans"/>
                <w:color w:val="0B090C"/>
                <w:sz w:val="15"/>
                <w:szCs w:val="15"/>
                <w:shd w:val="clear" w:color="auto" w:fill="FFFFFF"/>
              </w:rPr>
              <w:t>Bachelor of Engineering - Information Technology</w:t>
            </w:r>
          </w:p>
          <w:p w:rsidR="008564A0" w:rsidRPr="001D7CF2" w:rsidRDefault="008564A0" w:rsidP="008564A0">
            <w:pPr>
              <w:rPr>
                <w:rFonts w:ascii="Open Sans" w:hAnsi="Open Sans" w:cs="Open Sans"/>
                <w:color w:val="0B090C"/>
                <w:sz w:val="15"/>
                <w:szCs w:val="15"/>
                <w:shd w:val="clear" w:color="auto" w:fill="FFFFFF"/>
              </w:rPr>
            </w:pPr>
          </w:p>
          <w:p w:rsidR="001D7CF2" w:rsidRPr="001D7CF2" w:rsidRDefault="001D7CF2" w:rsidP="00BB34B1">
            <w:pPr>
              <w:rPr>
                <w:rFonts w:ascii="Open Sans" w:hAnsi="Open Sans" w:cs="Open Sans"/>
                <w:color w:val="0B090C"/>
                <w:sz w:val="15"/>
                <w:szCs w:val="15"/>
                <w:shd w:val="clear" w:color="auto" w:fill="FFFFFF"/>
              </w:rPr>
            </w:pPr>
          </w:p>
        </w:tc>
      </w:tr>
    </w:tbl>
    <w:p w:rsidR="0043117B" w:rsidRDefault="00BE7686" w:rsidP="000C45FF">
      <w:pPr>
        <w:tabs>
          <w:tab w:val="left" w:pos="990"/>
        </w:tabs>
      </w:pPr>
    </w:p>
    <w:p w:rsidR="00531706" w:rsidRDefault="00531706" w:rsidP="000C45FF">
      <w:pPr>
        <w:tabs>
          <w:tab w:val="left" w:pos="990"/>
        </w:tabs>
      </w:pPr>
    </w:p>
    <w:p w:rsidR="00531706" w:rsidRDefault="00531706" w:rsidP="000C45FF">
      <w:pPr>
        <w:tabs>
          <w:tab w:val="left" w:pos="990"/>
        </w:tabs>
      </w:pPr>
    </w:p>
    <w:p w:rsidR="001D7CF2" w:rsidRDefault="001D7CF2" w:rsidP="00531706">
      <w:pPr>
        <w:pStyle w:val="Heading2"/>
      </w:pPr>
    </w:p>
    <w:sdt>
      <w:sdtPr>
        <w:id w:val="754403837"/>
        <w:placeholder>
          <w:docPart w:val="A17D09FECF2D436DB4DD7E339D934E2F"/>
        </w:placeholder>
        <w:temporary/>
        <w:showingPlcHdr/>
        <w15:appearance w15:val="hidden"/>
      </w:sdtPr>
      <w:sdtEndPr/>
      <w:sdtContent>
        <w:p w:rsidR="001D7CF2" w:rsidRDefault="001D7CF2" w:rsidP="001D7CF2">
          <w:pPr>
            <w:pStyle w:val="Heading2"/>
          </w:pPr>
          <w:r w:rsidRPr="00036450">
            <w:t>WORK EXPERIENCE</w:t>
          </w:r>
        </w:p>
      </w:sdtContent>
    </w:sdt>
    <w:p w:rsidR="001D7CF2" w:rsidRDefault="001D7CF2" w:rsidP="00BB34B1">
      <w:pPr>
        <w:pStyle w:val="Heading4"/>
        <w:rPr>
          <w:bCs/>
        </w:rPr>
      </w:pPr>
      <w:r w:rsidRPr="00945D08">
        <w:rPr>
          <w:bCs/>
        </w:rPr>
        <w:t>Nubit (Mobin Signity Solutions Pvt Ltd)</w:t>
      </w:r>
      <w:r>
        <w:t xml:space="preserve"> -</w:t>
      </w:r>
      <w:r w:rsidRPr="00036450">
        <w:t xml:space="preserve"> </w:t>
      </w:r>
      <w:r>
        <w:t>Android Developer(Java)</w:t>
      </w:r>
    </w:p>
    <w:p w:rsidR="001D7CF2" w:rsidRDefault="001D7CF2" w:rsidP="00BB34B1">
      <w:pPr>
        <w:pStyle w:val="Date"/>
      </w:pPr>
      <w:r>
        <w:t xml:space="preserve">June 2018 </w:t>
      </w:r>
      <w:r w:rsidRPr="00036450">
        <w:t>–</w:t>
      </w:r>
      <w:r>
        <w:t xml:space="preserve"> August 2018</w:t>
      </w:r>
    </w:p>
    <w:p w:rsidR="001D7CF2" w:rsidRPr="008564A0" w:rsidRDefault="001D7CF2" w:rsidP="00BB34B1">
      <w:pPr>
        <w:rPr>
          <w:sz w:val="16"/>
        </w:rPr>
      </w:pPr>
      <w:r w:rsidRPr="008564A0">
        <w:rPr>
          <w:sz w:val="16"/>
        </w:rPr>
        <w:t>Profile - Native Android Developer for Calvry™</w:t>
      </w:r>
    </w:p>
    <w:p w:rsidR="001D7CF2" w:rsidRPr="00BB34B1" w:rsidRDefault="001D7CF2" w:rsidP="00BB34B1">
      <w:pPr>
        <w:rPr>
          <w:sz w:val="16"/>
        </w:rPr>
      </w:pPr>
      <w:r w:rsidRPr="00BB34B1">
        <w:rPr>
          <w:sz w:val="16"/>
        </w:rPr>
        <w:t xml:space="preserve">Published - </w:t>
      </w:r>
      <w:hyperlink r:id="rId20" w:history="1">
        <w:r w:rsidRPr="00BB34B1">
          <w:rPr>
            <w:rStyle w:val="Hyperlink"/>
            <w:sz w:val="16"/>
          </w:rPr>
          <w:t>https://tinyurl.com/calvry-playstore</w:t>
        </w:r>
      </w:hyperlink>
    </w:p>
    <w:p w:rsidR="001D7CF2" w:rsidRPr="00BB34B1" w:rsidRDefault="001D7CF2" w:rsidP="00BB34B1">
      <w:pPr>
        <w:rPr>
          <w:sz w:val="16"/>
        </w:rPr>
      </w:pPr>
      <w:r w:rsidRPr="00BB34B1">
        <w:rPr>
          <w:sz w:val="16"/>
        </w:rPr>
        <w:t>Product : Calvry is an AI based FOOD recognition app that intelligently detects your food items and allows user to know all the nutritional values of your foods.</w:t>
      </w:r>
    </w:p>
    <w:p w:rsidR="001D7CF2" w:rsidRPr="00BB34B1" w:rsidRDefault="001D7CF2" w:rsidP="00BB34B1">
      <w:pPr>
        <w:rPr>
          <w:sz w:val="16"/>
        </w:rPr>
      </w:pPr>
      <w:r w:rsidRPr="00BB34B1">
        <w:rPr>
          <w:sz w:val="16"/>
        </w:rPr>
        <w:t>Responsibilities:</w:t>
      </w:r>
    </w:p>
    <w:p w:rsidR="001D7CF2" w:rsidRPr="00BB34B1" w:rsidRDefault="001D7CF2" w:rsidP="00BB34B1">
      <w:pPr>
        <w:pStyle w:val="ListParagraph"/>
        <w:numPr>
          <w:ilvl w:val="0"/>
          <w:numId w:val="1"/>
        </w:numPr>
      </w:pPr>
      <w:r w:rsidRPr="00BB34B1">
        <w:rPr>
          <w:sz w:val="16"/>
        </w:rPr>
        <w:t>During the internship period as a native android developer, I worked for developing calvry that intendedly worked very well. The app was designed with the aim of optimizing bandwidth considering the features, thus making it bandwidth friendly, fast and efficient.</w:t>
      </w:r>
    </w:p>
    <w:p w:rsidR="00531706" w:rsidRDefault="00483940" w:rsidP="00531706">
      <w:pPr>
        <w:pStyle w:val="Heading2"/>
      </w:pPr>
      <w:r>
        <w:t>Languages</w:t>
      </w:r>
    </w:p>
    <w:p w:rsidR="00531706" w:rsidRDefault="00531706" w:rsidP="00531706">
      <w:pPr>
        <w:tabs>
          <w:tab w:val="left" w:pos="990"/>
        </w:tabs>
      </w:pPr>
      <w:r w:rsidRPr="00B90CEF">
        <w:rPr>
          <w:noProof/>
          <w:color w:val="000000" w:themeColor="text1"/>
          <w:lang w:eastAsia="en-US"/>
        </w:rPr>
        <w:drawing>
          <wp:inline distT="0" distB="0" distL="0" distR="0" wp14:anchorId="6A01788F" wp14:editId="557AF43E">
            <wp:extent cx="3756660" cy="1257300"/>
            <wp:effectExtent l="0" t="0" r="0" b="0"/>
            <wp:docPr id="1" name="Chart 1" descr="skills 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483940" w:rsidRDefault="00483940" w:rsidP="00483940">
      <w:pPr>
        <w:pStyle w:val="Heading2"/>
      </w:pPr>
      <w:r>
        <w:t>skills</w:t>
      </w:r>
    </w:p>
    <w:p w:rsidR="00483940" w:rsidRPr="00483940" w:rsidRDefault="00483940" w:rsidP="00483940">
      <w:pPr>
        <w:pStyle w:val="ListParagraph"/>
        <w:numPr>
          <w:ilvl w:val="0"/>
          <w:numId w:val="1"/>
        </w:numPr>
      </w:pPr>
      <w:r w:rsidRPr="00483940">
        <w:t>Good communication - written and oral skills</w:t>
      </w:r>
    </w:p>
    <w:p w:rsidR="00483940" w:rsidRPr="00483940" w:rsidRDefault="00483940" w:rsidP="00483940">
      <w:pPr>
        <w:pStyle w:val="ListParagraph"/>
        <w:numPr>
          <w:ilvl w:val="0"/>
          <w:numId w:val="1"/>
        </w:numPr>
      </w:pPr>
      <w:r w:rsidRPr="00483940">
        <w:t>Excellent conceptual and analytical skills.</w:t>
      </w:r>
    </w:p>
    <w:p w:rsidR="00483940" w:rsidRPr="00483940" w:rsidRDefault="00483940" w:rsidP="00483940">
      <w:pPr>
        <w:pStyle w:val="ListParagraph"/>
        <w:numPr>
          <w:ilvl w:val="0"/>
          <w:numId w:val="1"/>
        </w:numPr>
      </w:pPr>
      <w:r w:rsidRPr="00483940">
        <w:t>Effective interpersonal skills.</w:t>
      </w:r>
    </w:p>
    <w:p w:rsidR="001D7CF2" w:rsidRDefault="001D7CF2" w:rsidP="001D7CF2">
      <w:pPr>
        <w:pStyle w:val="Heading2"/>
      </w:pPr>
      <w:r>
        <w:t>Personal PRojects</w:t>
      </w:r>
    </w:p>
    <w:p w:rsidR="0054220A" w:rsidRDefault="0054220A" w:rsidP="0054220A">
      <w:pPr>
        <w:pStyle w:val="ListParagraph"/>
        <w:numPr>
          <w:ilvl w:val="0"/>
          <w:numId w:val="1"/>
        </w:numPr>
        <w:tabs>
          <w:tab w:val="left" w:pos="990"/>
        </w:tabs>
      </w:pPr>
      <w:r>
        <w:t>Services:</w:t>
      </w:r>
    </w:p>
    <w:p w:rsidR="0054220A" w:rsidRDefault="0054220A" w:rsidP="0054220A">
      <w:pPr>
        <w:pStyle w:val="ListParagraph"/>
        <w:numPr>
          <w:ilvl w:val="1"/>
          <w:numId w:val="1"/>
        </w:numPr>
        <w:tabs>
          <w:tab w:val="left" w:pos="990"/>
        </w:tabs>
      </w:pPr>
      <w:r>
        <w:t xml:space="preserve">Axios playground - </w:t>
      </w:r>
      <w:hyperlink r:id="rId22" w:history="1">
        <w:r w:rsidRPr="00B24745">
          <w:rPr>
            <w:rStyle w:val="Hyperlink"/>
          </w:rPr>
          <w:t>https://axiosplayground.ml/</w:t>
        </w:r>
      </w:hyperlink>
    </w:p>
    <w:p w:rsidR="0054220A" w:rsidRDefault="00DE1939" w:rsidP="0054220A">
      <w:pPr>
        <w:pStyle w:val="ListParagraph"/>
        <w:numPr>
          <w:ilvl w:val="1"/>
          <w:numId w:val="1"/>
        </w:numPr>
        <w:tabs>
          <w:tab w:val="left" w:pos="990"/>
        </w:tabs>
      </w:pPr>
      <w:r>
        <w:t xml:space="preserve">Object Database Server - </w:t>
      </w:r>
      <w:hyperlink r:id="rId23" w:history="1">
        <w:r w:rsidR="0054220A" w:rsidRPr="0054220A">
          <w:rPr>
            <w:rStyle w:val="Hyperlink"/>
          </w:rPr>
          <w:t>https://jsonbackendserver.herokuapp.com/</w:t>
        </w:r>
      </w:hyperlink>
    </w:p>
    <w:p w:rsidR="0054220A" w:rsidRDefault="007F0FFA" w:rsidP="0054220A">
      <w:pPr>
        <w:pStyle w:val="ListParagraph"/>
        <w:numPr>
          <w:ilvl w:val="1"/>
          <w:numId w:val="1"/>
        </w:numPr>
        <w:tabs>
          <w:tab w:val="left" w:pos="990"/>
        </w:tabs>
      </w:pPr>
      <w:r>
        <w:t>Query</w:t>
      </w:r>
      <w:r w:rsidR="0054220A">
        <w:t xml:space="preserve"> graphql</w:t>
      </w:r>
      <w:r>
        <w:t xml:space="preserve"> apis</w:t>
      </w:r>
      <w:r w:rsidR="0054220A">
        <w:t xml:space="preserve"> with power - </w:t>
      </w:r>
      <w:hyperlink r:id="rId24" w:history="1">
        <w:r w:rsidR="0054220A" w:rsidRPr="0054220A">
          <w:rPr>
            <w:rStyle w:val="Hyperlink"/>
          </w:rPr>
          <w:t>https://abstraction.ml/</w:t>
        </w:r>
      </w:hyperlink>
      <w:r w:rsidR="0054220A">
        <w:t xml:space="preserve"> (using OneGrahp’s Client )</w:t>
      </w:r>
    </w:p>
    <w:p w:rsidR="009E7FD5" w:rsidRDefault="009E7FD5" w:rsidP="00531706">
      <w:pPr>
        <w:tabs>
          <w:tab w:val="left" w:pos="990"/>
        </w:tabs>
      </w:pPr>
    </w:p>
    <w:p w:rsidR="001D7CF2" w:rsidRDefault="009E7FD5" w:rsidP="009E7FD5">
      <w:pPr>
        <w:pStyle w:val="ListParagraph"/>
        <w:numPr>
          <w:ilvl w:val="0"/>
          <w:numId w:val="1"/>
        </w:numPr>
        <w:tabs>
          <w:tab w:val="left" w:pos="990"/>
        </w:tabs>
      </w:pPr>
      <w:r>
        <w:t xml:space="preserve"> N</w:t>
      </w:r>
      <w:r w:rsidR="008C4D68">
        <w:t>pm packages published on npm/yarn</w:t>
      </w:r>
      <w:r w:rsidR="0054220A">
        <w:t>:</w:t>
      </w:r>
    </w:p>
    <w:p w:rsidR="008C4D68" w:rsidRDefault="008C4D68" w:rsidP="009E7FD5">
      <w:pPr>
        <w:pStyle w:val="ListParagraph"/>
        <w:numPr>
          <w:ilvl w:val="1"/>
          <w:numId w:val="1"/>
        </w:numPr>
        <w:tabs>
          <w:tab w:val="left" w:pos="990"/>
        </w:tabs>
      </w:pPr>
      <w:r w:rsidRPr="007F0FFA">
        <w:rPr>
          <w:i/>
        </w:rPr>
        <w:t>useWhat</w:t>
      </w:r>
      <w:r w:rsidR="009E7FD5">
        <w:t xml:space="preserve"> – react global state management</w:t>
      </w:r>
    </w:p>
    <w:p w:rsidR="008C4D68" w:rsidRDefault="008C4D68" w:rsidP="009E7FD5">
      <w:pPr>
        <w:pStyle w:val="ListParagraph"/>
        <w:numPr>
          <w:ilvl w:val="1"/>
          <w:numId w:val="1"/>
        </w:numPr>
        <w:tabs>
          <w:tab w:val="left" w:pos="990"/>
        </w:tabs>
      </w:pPr>
      <w:r w:rsidRPr="007F0FFA">
        <w:rPr>
          <w:i/>
        </w:rPr>
        <w:t>useStateM</w:t>
      </w:r>
      <w:r w:rsidR="009E7FD5">
        <w:t xml:space="preserve"> – a mutable useState hook (using immerjs)</w:t>
      </w:r>
    </w:p>
    <w:p w:rsidR="008C4D68" w:rsidRDefault="008C4D68" w:rsidP="009E7FD5">
      <w:pPr>
        <w:pStyle w:val="ListParagraph"/>
        <w:numPr>
          <w:ilvl w:val="1"/>
          <w:numId w:val="1"/>
        </w:numPr>
        <w:tabs>
          <w:tab w:val="left" w:pos="990"/>
        </w:tabs>
      </w:pPr>
      <w:r w:rsidRPr="007F0FFA">
        <w:rPr>
          <w:i/>
        </w:rPr>
        <w:t>mongo-quick</w:t>
      </w:r>
      <w:r w:rsidR="009E7FD5">
        <w:t xml:space="preserve"> – extension library using mongoosejs</w:t>
      </w:r>
    </w:p>
    <w:p w:rsidR="008C4D68" w:rsidRDefault="008C4D68" w:rsidP="009E7FD5">
      <w:pPr>
        <w:pStyle w:val="ListParagraph"/>
        <w:numPr>
          <w:ilvl w:val="1"/>
          <w:numId w:val="1"/>
        </w:numPr>
        <w:tabs>
          <w:tab w:val="left" w:pos="990"/>
        </w:tabs>
      </w:pPr>
      <w:r w:rsidRPr="007F0FFA">
        <w:rPr>
          <w:i/>
        </w:rPr>
        <w:t>jsonback</w:t>
      </w:r>
      <w:r w:rsidR="007F0FFA" w:rsidRPr="007F0FFA">
        <w:rPr>
          <w:i/>
        </w:rPr>
        <w:t>end</w:t>
      </w:r>
      <w:r>
        <w:t xml:space="preserve"> – A true object database server</w:t>
      </w:r>
    </w:p>
    <w:p w:rsidR="008C4D68" w:rsidRDefault="008C4D68" w:rsidP="009E7FD5">
      <w:pPr>
        <w:pStyle w:val="ListParagraph"/>
        <w:numPr>
          <w:ilvl w:val="1"/>
          <w:numId w:val="1"/>
        </w:numPr>
        <w:tabs>
          <w:tab w:val="left" w:pos="990"/>
        </w:tabs>
      </w:pPr>
      <w:r w:rsidRPr="007F0FFA">
        <w:rPr>
          <w:i/>
        </w:rPr>
        <w:t>react-fetch2</w:t>
      </w:r>
      <w:r w:rsidR="009E7FD5">
        <w:t xml:space="preserve"> – Easy inbuilt fetching mechanism for react/react-native</w:t>
      </w:r>
    </w:p>
    <w:p w:rsidR="008C4D68" w:rsidRDefault="008C4D68" w:rsidP="009E7FD5">
      <w:pPr>
        <w:pStyle w:val="ListParagraph"/>
        <w:numPr>
          <w:ilvl w:val="1"/>
          <w:numId w:val="1"/>
        </w:numPr>
        <w:tabs>
          <w:tab w:val="left" w:pos="990"/>
        </w:tabs>
      </w:pPr>
      <w:r w:rsidRPr="007F0FFA">
        <w:rPr>
          <w:i/>
        </w:rPr>
        <w:t>useEffectFactory</w:t>
      </w:r>
      <w:r w:rsidR="009E7FD5">
        <w:t xml:space="preserve"> – Power up verbose namings for useEffect usecases in react.</w:t>
      </w:r>
    </w:p>
    <w:p w:rsidR="009E7FD5" w:rsidRDefault="008C4D68" w:rsidP="009E7FD5">
      <w:pPr>
        <w:pStyle w:val="ListParagraph"/>
        <w:numPr>
          <w:ilvl w:val="1"/>
          <w:numId w:val="1"/>
        </w:numPr>
        <w:tabs>
          <w:tab w:val="left" w:pos="990"/>
        </w:tabs>
      </w:pPr>
      <w:r w:rsidRPr="007F0FFA">
        <w:rPr>
          <w:i/>
        </w:rPr>
        <w:t>pagelist-react</w:t>
      </w:r>
      <w:r>
        <w:t xml:space="preserve"> – Setup routes with react on the fly.</w:t>
      </w:r>
    </w:p>
    <w:p w:rsidR="009E7FD5" w:rsidRDefault="009E7FD5" w:rsidP="009E7FD5">
      <w:pPr>
        <w:tabs>
          <w:tab w:val="left" w:pos="990"/>
        </w:tabs>
      </w:pPr>
      <w:r>
        <w:t xml:space="preserve">*Find appropriate links for above @ </w:t>
      </w:r>
      <w:hyperlink r:id="rId25" w:history="1">
        <w:r w:rsidRPr="009E7FD5">
          <w:rPr>
            <w:rStyle w:val="Hyperlink"/>
          </w:rPr>
          <w:t>https://github.com/sahilrajput03</w:t>
        </w:r>
      </w:hyperlink>
      <w:r>
        <w:t>.</w:t>
      </w:r>
    </w:p>
    <w:p w:rsidR="00D7296B" w:rsidRDefault="00D7296B" w:rsidP="009E7FD5">
      <w:pPr>
        <w:tabs>
          <w:tab w:val="left" w:pos="990"/>
        </w:tabs>
      </w:pPr>
    </w:p>
    <w:p w:rsidR="00D7296B" w:rsidRDefault="00D7296B" w:rsidP="00D7296B">
      <w:pPr>
        <w:pStyle w:val="ListParagraph"/>
        <w:numPr>
          <w:ilvl w:val="0"/>
          <w:numId w:val="1"/>
        </w:numPr>
        <w:tabs>
          <w:tab w:val="left" w:pos="990"/>
        </w:tabs>
      </w:pPr>
      <w:r>
        <w:t xml:space="preserve">Browse github profile @ </w:t>
      </w:r>
      <w:hyperlink r:id="rId26" w:history="1">
        <w:r w:rsidRPr="00D7296B">
          <w:rPr>
            <w:rStyle w:val="Hyperlink"/>
          </w:rPr>
          <w:t>https://github.com/sahilrajput03</w:t>
        </w:r>
      </w:hyperlink>
      <w:r>
        <w:t xml:space="preserve"> for more.</w:t>
      </w:r>
    </w:p>
    <w:sectPr w:rsidR="00D7296B" w:rsidSect="000C45FF">
      <w:headerReference w:type="default" r:id="rId2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686" w:rsidRDefault="00BE7686" w:rsidP="000C45FF">
      <w:r>
        <w:separator/>
      </w:r>
    </w:p>
  </w:endnote>
  <w:endnote w:type="continuationSeparator" w:id="0">
    <w:p w:rsidR="00BE7686" w:rsidRDefault="00BE768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686" w:rsidRDefault="00BE7686" w:rsidP="000C45FF">
      <w:r>
        <w:separator/>
      </w:r>
    </w:p>
  </w:footnote>
  <w:footnote w:type="continuationSeparator" w:id="0">
    <w:p w:rsidR="00BE7686" w:rsidRDefault="00BE768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E1154"/>
    <w:multiLevelType w:val="hybridMultilevel"/>
    <w:tmpl w:val="40F66722"/>
    <w:lvl w:ilvl="0" w:tplc="5628B78E">
      <w:start w:val="8360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F6F"/>
    <w:rsid w:val="00036450"/>
    <w:rsid w:val="000808F8"/>
    <w:rsid w:val="00094499"/>
    <w:rsid w:val="000C45FF"/>
    <w:rsid w:val="000E1EB5"/>
    <w:rsid w:val="000E3FD1"/>
    <w:rsid w:val="0010736A"/>
    <w:rsid w:val="00112054"/>
    <w:rsid w:val="001525E1"/>
    <w:rsid w:val="00180329"/>
    <w:rsid w:val="0019001F"/>
    <w:rsid w:val="001A74A5"/>
    <w:rsid w:val="001B2ABD"/>
    <w:rsid w:val="001D7CF2"/>
    <w:rsid w:val="001E0391"/>
    <w:rsid w:val="001E1759"/>
    <w:rsid w:val="001F1ECC"/>
    <w:rsid w:val="00211733"/>
    <w:rsid w:val="00224F45"/>
    <w:rsid w:val="002400EB"/>
    <w:rsid w:val="00242A0A"/>
    <w:rsid w:val="00256CF7"/>
    <w:rsid w:val="00281FD5"/>
    <w:rsid w:val="002E3A0E"/>
    <w:rsid w:val="0030481B"/>
    <w:rsid w:val="003156FC"/>
    <w:rsid w:val="00316B25"/>
    <w:rsid w:val="003254B5"/>
    <w:rsid w:val="0037121F"/>
    <w:rsid w:val="003A6B7D"/>
    <w:rsid w:val="003B06CA"/>
    <w:rsid w:val="004071FC"/>
    <w:rsid w:val="00445947"/>
    <w:rsid w:val="004813B3"/>
    <w:rsid w:val="00483940"/>
    <w:rsid w:val="00496591"/>
    <w:rsid w:val="004C63E4"/>
    <w:rsid w:val="004D3011"/>
    <w:rsid w:val="0052201E"/>
    <w:rsid w:val="005262AC"/>
    <w:rsid w:val="00531706"/>
    <w:rsid w:val="0054220A"/>
    <w:rsid w:val="00590F6F"/>
    <w:rsid w:val="005E39D5"/>
    <w:rsid w:val="00600670"/>
    <w:rsid w:val="0062123A"/>
    <w:rsid w:val="00631B6E"/>
    <w:rsid w:val="00640CA4"/>
    <w:rsid w:val="00644D8F"/>
    <w:rsid w:val="00646E75"/>
    <w:rsid w:val="006558C1"/>
    <w:rsid w:val="006771D0"/>
    <w:rsid w:val="00715FCB"/>
    <w:rsid w:val="00743101"/>
    <w:rsid w:val="007775E1"/>
    <w:rsid w:val="007867A0"/>
    <w:rsid w:val="007927F5"/>
    <w:rsid w:val="007F0FFA"/>
    <w:rsid w:val="007F3DEC"/>
    <w:rsid w:val="00802CA0"/>
    <w:rsid w:val="008564A0"/>
    <w:rsid w:val="008B79F3"/>
    <w:rsid w:val="008C4D68"/>
    <w:rsid w:val="009260CD"/>
    <w:rsid w:val="00952C25"/>
    <w:rsid w:val="009C51F7"/>
    <w:rsid w:val="009E7FD5"/>
    <w:rsid w:val="00A2118D"/>
    <w:rsid w:val="00AD76E2"/>
    <w:rsid w:val="00AF7931"/>
    <w:rsid w:val="00B20152"/>
    <w:rsid w:val="00B359E4"/>
    <w:rsid w:val="00B57D98"/>
    <w:rsid w:val="00B70850"/>
    <w:rsid w:val="00BB34B1"/>
    <w:rsid w:val="00BC759F"/>
    <w:rsid w:val="00BE7686"/>
    <w:rsid w:val="00C066B6"/>
    <w:rsid w:val="00C37BA1"/>
    <w:rsid w:val="00C4674C"/>
    <w:rsid w:val="00C506CF"/>
    <w:rsid w:val="00C70C41"/>
    <w:rsid w:val="00C72BED"/>
    <w:rsid w:val="00C9578B"/>
    <w:rsid w:val="00CB0055"/>
    <w:rsid w:val="00D2522B"/>
    <w:rsid w:val="00D422DE"/>
    <w:rsid w:val="00D5459D"/>
    <w:rsid w:val="00D7296B"/>
    <w:rsid w:val="00DA1F4D"/>
    <w:rsid w:val="00DD172A"/>
    <w:rsid w:val="00DE1939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4230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940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590F6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90F6F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7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reverberate.ml" TargetMode="External"/><Relationship Id="rId18" Type="http://schemas.openxmlformats.org/officeDocument/2006/relationships/hyperlink" Target="https://learngitbranching.js.org/" TargetMode="External"/><Relationship Id="rId26" Type="http://schemas.openxmlformats.org/officeDocument/2006/relationships/hyperlink" Target="https://github.com/sahilrajput03" TargetMode="External"/><Relationship Id="rId3" Type="http://schemas.openxmlformats.org/officeDocument/2006/relationships/customXml" Target="../customXml/item3.xml"/><Relationship Id="rId21" Type="http://schemas.openxmlformats.org/officeDocument/2006/relationships/chart" Target="charts/chart1.xml"/><Relationship Id="rId7" Type="http://schemas.openxmlformats.org/officeDocument/2006/relationships/webSettings" Target="webSettings.xml"/><Relationship Id="rId12" Type="http://schemas.openxmlformats.org/officeDocument/2006/relationships/hyperlink" Target="sahilrajput03.github.io" TargetMode="External"/><Relationship Id="rId17" Type="http://schemas.openxmlformats.org/officeDocument/2006/relationships/hyperlink" Target="https://fullstackopen.com" TargetMode="External"/><Relationship Id="rId25" Type="http://schemas.openxmlformats.org/officeDocument/2006/relationships/hyperlink" Target="https://github.com/sahilrajput0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opswithdocker.com" TargetMode="External"/><Relationship Id="rId20" Type="http://schemas.openxmlformats.org/officeDocument/2006/relationships/hyperlink" Target="https://tinyurl.com/calvry-playstore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abstraction.ml/" TargetMode="External"/><Relationship Id="rId5" Type="http://schemas.openxmlformats.org/officeDocument/2006/relationships/styles" Target="styles.xml"/><Relationship Id="rId15" Type="http://schemas.openxmlformats.org/officeDocument/2006/relationships/hyperlink" Target="http://github.com/sahilrajput03" TargetMode="External"/><Relationship Id="rId23" Type="http://schemas.openxmlformats.org/officeDocument/2006/relationships/hyperlink" Target="https://jsonbackendserver.herokuapp.com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react-query.tanstack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sahilrajput03@gmail.com" TargetMode="External"/><Relationship Id="rId22" Type="http://schemas.openxmlformats.org/officeDocument/2006/relationships/hyperlink" Target="https://axiosplayground.ml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tan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5038677974583806"/>
          <c:y val="0"/>
          <c:w val="0.72024457896109839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6"/>
              <c:tx>
                <c:rich>
                  <a:bodyPr/>
                  <a:lstStyle/>
                  <a:p>
                    <a:fld id="{B6665B5D-5E46-4F0C-855B-55D9A2C49E22}" type="VALUE">
                      <a:rPr lang="en-US"/>
                      <a:pPr/>
                      <a:t>[VALUE]</a:t>
                    </a:fld>
                    <a:endParaRPr lang="en-US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0-5021-4450-BF37-55A17A040503}"/>
                </c:ext>
              </c:extLst>
            </c:dLbl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CMD</c:v>
                </c:pt>
                <c:pt idx="1">
                  <c:v>Bash</c:v>
                </c:pt>
                <c:pt idx="2">
                  <c:v>Java</c:v>
                </c:pt>
                <c:pt idx="3">
                  <c:v>Docker</c:v>
                </c:pt>
                <c:pt idx="4">
                  <c:v>HTML/CSS</c:v>
                </c:pt>
                <c:pt idx="5">
                  <c:v>Typescript</c:v>
                </c:pt>
                <c:pt idx="6">
                  <c:v>Javascript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0.7</c:v>
                </c:pt>
                <c:pt idx="1">
                  <c:v>0.7</c:v>
                </c:pt>
                <c:pt idx="2">
                  <c:v>0.8</c:v>
                </c:pt>
                <c:pt idx="3">
                  <c:v>0.9</c:v>
                </c:pt>
                <c:pt idx="4">
                  <c:v>0.9</c:v>
                </c:pt>
                <c:pt idx="5">
                  <c:v>0.9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021-4450-BF37-55A17A0405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91858E994034F338760986B90C65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89787-2B57-4806-BEEB-40BE5107AFD4}"/>
      </w:docPartPr>
      <w:docPartBody>
        <w:p w:rsidR="00AE209E" w:rsidRDefault="005E32B4" w:rsidP="005E32B4">
          <w:pPr>
            <w:pStyle w:val="491858E994034F338760986B90C65E1D"/>
          </w:pPr>
          <w:r w:rsidRPr="00D5459D">
            <w:t>Profile</w:t>
          </w:r>
        </w:p>
      </w:docPartBody>
    </w:docPart>
    <w:docPart>
      <w:docPartPr>
        <w:name w:val="C32737902F924F528DA2DA4309ECA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39B92-F47A-4183-9326-5B1C71CB9DD4}"/>
      </w:docPartPr>
      <w:docPartBody>
        <w:p w:rsidR="00AE209E" w:rsidRDefault="005E32B4" w:rsidP="005E32B4">
          <w:pPr>
            <w:pStyle w:val="C32737902F924F528DA2DA4309ECA403"/>
          </w:pPr>
          <w:r w:rsidRPr="00036450">
            <w:t>EDUCATION</w:t>
          </w:r>
        </w:p>
      </w:docPartBody>
    </w:docPart>
    <w:docPart>
      <w:docPartPr>
        <w:name w:val="31F8B679DA60476EB255652A99C80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DAEE0-9859-41EE-A082-FCCD1CE686CF}"/>
      </w:docPartPr>
      <w:docPartBody>
        <w:p w:rsidR="00AE209E" w:rsidRDefault="005E32B4" w:rsidP="005E32B4">
          <w:pPr>
            <w:pStyle w:val="31F8B679DA60476EB255652A99C80936"/>
          </w:pPr>
          <w:r w:rsidRPr="00CB0055">
            <w:t>Contact</w:t>
          </w:r>
        </w:p>
      </w:docPartBody>
    </w:docPart>
    <w:docPart>
      <w:docPartPr>
        <w:name w:val="80E9B9543EBF499284382B09DA414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8A2BD-F5AB-4A30-B94B-455B7716A192}"/>
      </w:docPartPr>
      <w:docPartBody>
        <w:p w:rsidR="00AE209E" w:rsidRDefault="005E32B4" w:rsidP="005E32B4">
          <w:pPr>
            <w:pStyle w:val="80E9B9543EBF499284382B09DA4147D8"/>
          </w:pPr>
          <w:r w:rsidRPr="004D3011">
            <w:t>PHONE:</w:t>
          </w:r>
        </w:p>
      </w:docPartBody>
    </w:docPart>
    <w:docPart>
      <w:docPartPr>
        <w:name w:val="C21C9B09E27348A58EFB8B1DEBF30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0A292-FD00-489A-9616-09827D8BC55D}"/>
      </w:docPartPr>
      <w:docPartBody>
        <w:p w:rsidR="00AE209E" w:rsidRDefault="005E32B4" w:rsidP="005E32B4">
          <w:pPr>
            <w:pStyle w:val="C21C9B09E27348A58EFB8B1DEBF30B15"/>
          </w:pPr>
          <w:r w:rsidRPr="004D3011">
            <w:t>EMAIL:</w:t>
          </w:r>
        </w:p>
      </w:docPartBody>
    </w:docPart>
    <w:docPart>
      <w:docPartPr>
        <w:name w:val="A17D09FECF2D436DB4DD7E339D934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36683-016E-4CB6-BA63-F16FCA839215}"/>
      </w:docPartPr>
      <w:docPartBody>
        <w:p w:rsidR="00387A14" w:rsidRDefault="00AE209E" w:rsidP="00AE209E">
          <w:pPr>
            <w:pStyle w:val="A17D09FECF2D436DB4DD7E339D934E2F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2B4"/>
    <w:rsid w:val="00251452"/>
    <w:rsid w:val="00387A14"/>
    <w:rsid w:val="005E32B4"/>
    <w:rsid w:val="006110E8"/>
    <w:rsid w:val="009D0128"/>
    <w:rsid w:val="00AE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AE209E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54C1868933477CB0B15E11D3BF218F">
    <w:name w:val="7054C1868933477CB0B15E11D3BF218F"/>
  </w:style>
  <w:style w:type="paragraph" w:customStyle="1" w:styleId="E8BD114EBA3F4E149DB69EDBCF9038B1">
    <w:name w:val="E8BD114EBA3F4E149DB69EDBCF9038B1"/>
  </w:style>
  <w:style w:type="paragraph" w:customStyle="1" w:styleId="4A0DF654AF714453B995A1F674F86DCD">
    <w:name w:val="4A0DF654AF714453B995A1F674F86DCD"/>
  </w:style>
  <w:style w:type="paragraph" w:customStyle="1" w:styleId="B2DC02E6957D48208F93AEBE7EB933C8">
    <w:name w:val="B2DC02E6957D48208F93AEBE7EB933C8"/>
  </w:style>
  <w:style w:type="paragraph" w:customStyle="1" w:styleId="4A92DE56ADFD4770A9C258AB7286B0D6">
    <w:name w:val="4A92DE56ADFD4770A9C258AB7286B0D6"/>
  </w:style>
  <w:style w:type="paragraph" w:customStyle="1" w:styleId="7F729F5AB41A46A69DF5C1F6566B2CCD">
    <w:name w:val="7F729F5AB41A46A69DF5C1F6566B2CCD"/>
  </w:style>
  <w:style w:type="paragraph" w:customStyle="1" w:styleId="79396C4A0C2940D2B81A120F7F077C16">
    <w:name w:val="79396C4A0C2940D2B81A120F7F077C16"/>
  </w:style>
  <w:style w:type="paragraph" w:customStyle="1" w:styleId="7D948D730B4B4B198EA593F8293CC98C">
    <w:name w:val="7D948D730B4B4B198EA593F8293CC98C"/>
  </w:style>
  <w:style w:type="paragraph" w:customStyle="1" w:styleId="FEA1F1D9A8984B5898CB94BE5F9050C6">
    <w:name w:val="FEA1F1D9A8984B5898CB94BE5F9050C6"/>
  </w:style>
  <w:style w:type="paragraph" w:customStyle="1" w:styleId="758ED247D2A342B4A9852DDA7C2CBAB0">
    <w:name w:val="758ED247D2A342B4A9852DDA7C2CBAB0"/>
  </w:style>
  <w:style w:type="character" w:styleId="Hyperlink">
    <w:name w:val="Hyperlink"/>
    <w:basedOn w:val="DefaultParagraphFont"/>
    <w:uiPriority w:val="99"/>
    <w:unhideWhenUsed/>
    <w:rsid w:val="005E32B4"/>
    <w:rPr>
      <w:color w:val="C45911" w:themeColor="accent2" w:themeShade="BF"/>
      <w:u w:val="single"/>
    </w:rPr>
  </w:style>
  <w:style w:type="paragraph" w:customStyle="1" w:styleId="8E15FF77FBEF496EBF398C728AB030DE">
    <w:name w:val="8E15FF77FBEF496EBF398C728AB030DE"/>
  </w:style>
  <w:style w:type="paragraph" w:customStyle="1" w:styleId="DE62AB3B495B4E1182690F74882511D9">
    <w:name w:val="DE62AB3B495B4E1182690F74882511D9"/>
  </w:style>
  <w:style w:type="paragraph" w:customStyle="1" w:styleId="FFE0162708184A6081A9EF9F3D657ED0">
    <w:name w:val="FFE0162708184A6081A9EF9F3D657ED0"/>
  </w:style>
  <w:style w:type="paragraph" w:customStyle="1" w:styleId="8A6B79D77B3242D29B6DBA7D435B6D60">
    <w:name w:val="8A6B79D77B3242D29B6DBA7D435B6D60"/>
  </w:style>
  <w:style w:type="paragraph" w:customStyle="1" w:styleId="7F8749E617444245B2C8D762E3FBB687">
    <w:name w:val="7F8749E617444245B2C8D762E3FBB687"/>
  </w:style>
  <w:style w:type="paragraph" w:customStyle="1" w:styleId="69A8C46E54394AB0A40BD12CA35C7F18">
    <w:name w:val="69A8C46E54394AB0A40BD12CA35C7F18"/>
  </w:style>
  <w:style w:type="paragraph" w:customStyle="1" w:styleId="E7284AB313DE4EA4B6CD6A6532FE6E59">
    <w:name w:val="E7284AB313DE4EA4B6CD6A6532FE6E59"/>
  </w:style>
  <w:style w:type="paragraph" w:customStyle="1" w:styleId="4658C43C507F47199D77117FFAA7010D">
    <w:name w:val="4658C43C507F47199D77117FFAA7010D"/>
  </w:style>
  <w:style w:type="paragraph" w:customStyle="1" w:styleId="0EB3CBD0F7E849FEA26DE339303BE945">
    <w:name w:val="0EB3CBD0F7E849FEA26DE339303BE945"/>
  </w:style>
  <w:style w:type="paragraph" w:customStyle="1" w:styleId="741F6F921D024C51944B1FCE900B3CE8">
    <w:name w:val="741F6F921D024C51944B1FCE900B3CE8"/>
  </w:style>
  <w:style w:type="paragraph" w:customStyle="1" w:styleId="A8FB879FBB8F4AC68BD87B44843596DF">
    <w:name w:val="A8FB879FBB8F4AC68BD87B44843596DF"/>
  </w:style>
  <w:style w:type="paragraph" w:customStyle="1" w:styleId="5765CE2D402D4B17954275388E318B0C">
    <w:name w:val="5765CE2D402D4B17954275388E318B0C"/>
  </w:style>
  <w:style w:type="paragraph" w:customStyle="1" w:styleId="B93DB30A348D434EB7CC75F9B1E53C37">
    <w:name w:val="B93DB30A348D434EB7CC75F9B1E53C37"/>
  </w:style>
  <w:style w:type="paragraph" w:customStyle="1" w:styleId="6494C7942AA24763A7C1AD1BCB5AB52F">
    <w:name w:val="6494C7942AA24763A7C1AD1BCB5AB52F"/>
  </w:style>
  <w:style w:type="paragraph" w:customStyle="1" w:styleId="0797BA7B58334AC6835E3D2EB8671C2F">
    <w:name w:val="0797BA7B58334AC6835E3D2EB8671C2F"/>
  </w:style>
  <w:style w:type="paragraph" w:customStyle="1" w:styleId="A4526EE6326D4C838F6BB05F841362F0">
    <w:name w:val="A4526EE6326D4C838F6BB05F841362F0"/>
  </w:style>
  <w:style w:type="paragraph" w:customStyle="1" w:styleId="BC4CB046F17745F4814EEE4FC702C775">
    <w:name w:val="BC4CB046F17745F4814EEE4FC702C775"/>
  </w:style>
  <w:style w:type="paragraph" w:customStyle="1" w:styleId="D3C467DD0027462FA70C2AFB0362899F">
    <w:name w:val="D3C467DD0027462FA70C2AFB0362899F"/>
  </w:style>
  <w:style w:type="paragraph" w:customStyle="1" w:styleId="D0C7A1546C0943428CCE3F5E8BDD1EC7">
    <w:name w:val="D0C7A1546C0943428CCE3F5E8BDD1EC7"/>
  </w:style>
  <w:style w:type="paragraph" w:customStyle="1" w:styleId="E98C2CE83AF6496191AFFCA1FF7B99F9">
    <w:name w:val="E98C2CE83AF6496191AFFCA1FF7B99F9"/>
  </w:style>
  <w:style w:type="paragraph" w:customStyle="1" w:styleId="5E407D73C0404D5299C91967DA42E2E1">
    <w:name w:val="5E407D73C0404D5299C91967DA42E2E1"/>
  </w:style>
  <w:style w:type="paragraph" w:customStyle="1" w:styleId="E955BD29173749738A55990FDA4B4307">
    <w:name w:val="E955BD29173749738A55990FDA4B4307"/>
  </w:style>
  <w:style w:type="paragraph" w:customStyle="1" w:styleId="4827A3E3FEB344E5B4550142890C06EC">
    <w:name w:val="4827A3E3FEB344E5B4550142890C06EC"/>
  </w:style>
  <w:style w:type="paragraph" w:customStyle="1" w:styleId="0333865082724CAF8E7BDD6F7D6795FC">
    <w:name w:val="0333865082724CAF8E7BDD6F7D6795FC"/>
  </w:style>
  <w:style w:type="paragraph" w:customStyle="1" w:styleId="AAA3C3E3B7B8413883AD8E0795D262CA">
    <w:name w:val="AAA3C3E3B7B8413883AD8E0795D262CA"/>
  </w:style>
  <w:style w:type="paragraph" w:customStyle="1" w:styleId="34005DAA390F4C67BAF65E69C56CC107">
    <w:name w:val="34005DAA390F4C67BAF65E69C56CC107"/>
  </w:style>
  <w:style w:type="paragraph" w:customStyle="1" w:styleId="56E3AB3CD5614063B9E0C6873FC93EA0">
    <w:name w:val="56E3AB3CD5614063B9E0C6873FC93EA0"/>
  </w:style>
  <w:style w:type="paragraph" w:customStyle="1" w:styleId="B67B6279AACA42E3AA2C3DD54DDEEDA1">
    <w:name w:val="B67B6279AACA42E3AA2C3DD54DDEEDA1"/>
  </w:style>
  <w:style w:type="paragraph" w:customStyle="1" w:styleId="D44DFED597F8427ABA2B51AD7D4A15F6">
    <w:name w:val="D44DFED597F8427ABA2B51AD7D4A15F6"/>
  </w:style>
  <w:style w:type="paragraph" w:customStyle="1" w:styleId="08E9A9A94B62411E87FC52B6FFB00A33">
    <w:name w:val="08E9A9A94B62411E87FC52B6FFB00A33"/>
  </w:style>
  <w:style w:type="character" w:customStyle="1" w:styleId="Heading2Char">
    <w:name w:val="Heading 2 Char"/>
    <w:basedOn w:val="DefaultParagraphFont"/>
    <w:link w:val="Heading2"/>
    <w:uiPriority w:val="9"/>
    <w:rsid w:val="00AE209E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B16656BB4FB84D0E9B16B47435FFA167">
    <w:name w:val="B16656BB4FB84D0E9B16B47435FFA167"/>
  </w:style>
  <w:style w:type="paragraph" w:customStyle="1" w:styleId="38A551CC1E484154A01DBE93270B658B">
    <w:name w:val="38A551CC1E484154A01DBE93270B658B"/>
    <w:rsid w:val="005E32B4"/>
  </w:style>
  <w:style w:type="paragraph" w:customStyle="1" w:styleId="918D8637D26F4CFCA14179439C8CB0F9">
    <w:name w:val="918D8637D26F4CFCA14179439C8CB0F9"/>
    <w:rsid w:val="005E32B4"/>
  </w:style>
  <w:style w:type="paragraph" w:customStyle="1" w:styleId="C9BAB51A861F46AF90A6AC7BEC66D39A">
    <w:name w:val="C9BAB51A861F46AF90A6AC7BEC66D39A"/>
    <w:rsid w:val="005E32B4"/>
  </w:style>
  <w:style w:type="paragraph" w:customStyle="1" w:styleId="E322407E0FCE431FA2985894E9738E9D">
    <w:name w:val="E322407E0FCE431FA2985894E9738E9D"/>
    <w:rsid w:val="005E32B4"/>
  </w:style>
  <w:style w:type="paragraph" w:customStyle="1" w:styleId="8D1A48374AF146E484FE25D7B40B1D70">
    <w:name w:val="8D1A48374AF146E484FE25D7B40B1D70"/>
    <w:rsid w:val="005E32B4"/>
  </w:style>
  <w:style w:type="paragraph" w:customStyle="1" w:styleId="F4C57FBB44CE4A678ACDA17F3409C44A">
    <w:name w:val="F4C57FBB44CE4A678ACDA17F3409C44A"/>
    <w:rsid w:val="005E32B4"/>
  </w:style>
  <w:style w:type="paragraph" w:customStyle="1" w:styleId="71A08CE46A66461A86CD9C7EC33B06B1">
    <w:name w:val="71A08CE46A66461A86CD9C7EC33B06B1"/>
    <w:rsid w:val="005E32B4"/>
  </w:style>
  <w:style w:type="paragraph" w:customStyle="1" w:styleId="692AA65C8E824940970CA0020A1E8291">
    <w:name w:val="692AA65C8E824940970CA0020A1E8291"/>
    <w:rsid w:val="005E32B4"/>
  </w:style>
  <w:style w:type="paragraph" w:customStyle="1" w:styleId="0C5A1B9707F74C839C59CE09415CA78B">
    <w:name w:val="0C5A1B9707F74C839C59CE09415CA78B"/>
    <w:rsid w:val="005E32B4"/>
  </w:style>
  <w:style w:type="paragraph" w:customStyle="1" w:styleId="6AD6E1CEF2F44155A3EB65CE8DE7E19C">
    <w:name w:val="6AD6E1CEF2F44155A3EB65CE8DE7E19C"/>
    <w:rsid w:val="005E32B4"/>
  </w:style>
  <w:style w:type="paragraph" w:customStyle="1" w:styleId="795ED57BE4CF4B668CCC1A9B88922FD0">
    <w:name w:val="795ED57BE4CF4B668CCC1A9B88922FD0"/>
    <w:rsid w:val="005E32B4"/>
  </w:style>
  <w:style w:type="paragraph" w:customStyle="1" w:styleId="6F6EDD308D03493096BE5758C91EB446">
    <w:name w:val="6F6EDD308D03493096BE5758C91EB446"/>
    <w:rsid w:val="005E32B4"/>
  </w:style>
  <w:style w:type="paragraph" w:customStyle="1" w:styleId="566CB94E80724D138032193F120BADE3">
    <w:name w:val="566CB94E80724D138032193F120BADE3"/>
    <w:rsid w:val="005E32B4"/>
  </w:style>
  <w:style w:type="paragraph" w:customStyle="1" w:styleId="363D8746489E457381716B9446D3DABD">
    <w:name w:val="363D8746489E457381716B9446D3DABD"/>
    <w:rsid w:val="005E32B4"/>
  </w:style>
  <w:style w:type="paragraph" w:customStyle="1" w:styleId="1D2981DF06704EC1B85E2E3E49FD2AEA">
    <w:name w:val="1D2981DF06704EC1B85E2E3E49FD2AEA"/>
    <w:rsid w:val="005E32B4"/>
  </w:style>
  <w:style w:type="paragraph" w:customStyle="1" w:styleId="30A3B7CC72AA4AD6A556FC03769940BA">
    <w:name w:val="30A3B7CC72AA4AD6A556FC03769940BA"/>
    <w:rsid w:val="005E32B4"/>
  </w:style>
  <w:style w:type="paragraph" w:customStyle="1" w:styleId="EEDC408EDAEF46429149426B55AC8336">
    <w:name w:val="EEDC408EDAEF46429149426B55AC8336"/>
    <w:rsid w:val="005E32B4"/>
  </w:style>
  <w:style w:type="paragraph" w:customStyle="1" w:styleId="342BDE2DEDC8441B94CCC7E43B01156A">
    <w:name w:val="342BDE2DEDC8441B94CCC7E43B01156A"/>
    <w:rsid w:val="005E32B4"/>
  </w:style>
  <w:style w:type="paragraph" w:customStyle="1" w:styleId="560DFF7F4B314214AAC34F0F0C50EEB9">
    <w:name w:val="560DFF7F4B314214AAC34F0F0C50EEB9"/>
    <w:rsid w:val="005E32B4"/>
  </w:style>
  <w:style w:type="paragraph" w:customStyle="1" w:styleId="F8DD900A49654255A0C82EB68DE68370">
    <w:name w:val="F8DD900A49654255A0C82EB68DE68370"/>
    <w:rsid w:val="005E32B4"/>
  </w:style>
  <w:style w:type="paragraph" w:customStyle="1" w:styleId="E513768EFFA84DE6B007E0B7DBF31F08">
    <w:name w:val="E513768EFFA84DE6B007E0B7DBF31F08"/>
    <w:rsid w:val="005E32B4"/>
  </w:style>
  <w:style w:type="paragraph" w:customStyle="1" w:styleId="28B1383C5B04403BBD2D7A3DAFDE9031">
    <w:name w:val="28B1383C5B04403BBD2D7A3DAFDE9031"/>
    <w:rsid w:val="005E32B4"/>
  </w:style>
  <w:style w:type="paragraph" w:customStyle="1" w:styleId="53D1CA312C674EC389B17DBD280B90C5">
    <w:name w:val="53D1CA312C674EC389B17DBD280B90C5"/>
    <w:rsid w:val="005E32B4"/>
  </w:style>
  <w:style w:type="paragraph" w:customStyle="1" w:styleId="FAE18DDCC3A24AF197DF1A24652BA144">
    <w:name w:val="FAE18DDCC3A24AF197DF1A24652BA144"/>
    <w:rsid w:val="005E32B4"/>
  </w:style>
  <w:style w:type="paragraph" w:customStyle="1" w:styleId="E4E2BF5CD8594202B6410E64D0C9E074">
    <w:name w:val="E4E2BF5CD8594202B6410E64D0C9E074"/>
    <w:rsid w:val="005E32B4"/>
  </w:style>
  <w:style w:type="paragraph" w:customStyle="1" w:styleId="82973FFAD74F47EBA8329FEE4D4CC91C">
    <w:name w:val="82973FFAD74F47EBA8329FEE4D4CC91C"/>
    <w:rsid w:val="005E32B4"/>
  </w:style>
  <w:style w:type="paragraph" w:customStyle="1" w:styleId="CF7A9D98909448DBAFF5438D2A792B2A">
    <w:name w:val="CF7A9D98909448DBAFF5438D2A792B2A"/>
    <w:rsid w:val="005E32B4"/>
  </w:style>
  <w:style w:type="paragraph" w:customStyle="1" w:styleId="DB476A0E1C3146E2A5BFF2C4A9E2C18B">
    <w:name w:val="DB476A0E1C3146E2A5BFF2C4A9E2C18B"/>
    <w:rsid w:val="005E32B4"/>
  </w:style>
  <w:style w:type="paragraph" w:customStyle="1" w:styleId="6DACB5BE81164556A51A6083A9DC113E">
    <w:name w:val="6DACB5BE81164556A51A6083A9DC113E"/>
    <w:rsid w:val="005E32B4"/>
  </w:style>
  <w:style w:type="paragraph" w:customStyle="1" w:styleId="22D6A4C1DAD54492B6F0AD3448560E6B">
    <w:name w:val="22D6A4C1DAD54492B6F0AD3448560E6B"/>
    <w:rsid w:val="005E32B4"/>
  </w:style>
  <w:style w:type="paragraph" w:customStyle="1" w:styleId="7524656830104383BEBF6AD6B6AA4962">
    <w:name w:val="7524656830104383BEBF6AD6B6AA4962"/>
    <w:rsid w:val="005E32B4"/>
  </w:style>
  <w:style w:type="paragraph" w:customStyle="1" w:styleId="5CCC86A1A3D54EA48A57B742C8C9EECF">
    <w:name w:val="5CCC86A1A3D54EA48A57B742C8C9EECF"/>
    <w:rsid w:val="005E32B4"/>
  </w:style>
  <w:style w:type="paragraph" w:customStyle="1" w:styleId="B375E3F44A184D38BB4759299DF56B93">
    <w:name w:val="B375E3F44A184D38BB4759299DF56B93"/>
    <w:rsid w:val="005E32B4"/>
  </w:style>
  <w:style w:type="paragraph" w:customStyle="1" w:styleId="98351580EBFF470FAC3DF535372BA855">
    <w:name w:val="98351580EBFF470FAC3DF535372BA855"/>
    <w:rsid w:val="005E32B4"/>
  </w:style>
  <w:style w:type="paragraph" w:customStyle="1" w:styleId="83D387E5594F42889A19D7039991D7A4">
    <w:name w:val="83D387E5594F42889A19D7039991D7A4"/>
    <w:rsid w:val="005E32B4"/>
  </w:style>
  <w:style w:type="paragraph" w:customStyle="1" w:styleId="37B7CD264987419B8E2147EBD45D5657">
    <w:name w:val="37B7CD264987419B8E2147EBD45D5657"/>
    <w:rsid w:val="005E32B4"/>
  </w:style>
  <w:style w:type="paragraph" w:customStyle="1" w:styleId="8B48688A59384CB38B4EC078F80AD969">
    <w:name w:val="8B48688A59384CB38B4EC078F80AD969"/>
    <w:rsid w:val="005E32B4"/>
  </w:style>
  <w:style w:type="paragraph" w:customStyle="1" w:styleId="2AF9E38766E74AC08ED3C71E921DC243">
    <w:name w:val="2AF9E38766E74AC08ED3C71E921DC243"/>
    <w:rsid w:val="005E32B4"/>
  </w:style>
  <w:style w:type="paragraph" w:customStyle="1" w:styleId="6331EE56D6CC4A6DA654CD65BB1A13F1">
    <w:name w:val="6331EE56D6CC4A6DA654CD65BB1A13F1"/>
    <w:rsid w:val="005E32B4"/>
  </w:style>
  <w:style w:type="paragraph" w:customStyle="1" w:styleId="491858E994034F338760986B90C65E1D">
    <w:name w:val="491858E994034F338760986B90C65E1D"/>
    <w:rsid w:val="005E32B4"/>
  </w:style>
  <w:style w:type="paragraph" w:customStyle="1" w:styleId="68F79F66FE494A52A6D563D4DE3F898A">
    <w:name w:val="68F79F66FE494A52A6D563D4DE3F898A"/>
    <w:rsid w:val="005E32B4"/>
  </w:style>
  <w:style w:type="paragraph" w:customStyle="1" w:styleId="64B438B992E04E41AE04BBDA3A0B5339">
    <w:name w:val="64B438B992E04E41AE04BBDA3A0B5339"/>
    <w:rsid w:val="005E32B4"/>
  </w:style>
  <w:style w:type="paragraph" w:customStyle="1" w:styleId="8C8B3E2A394E45D7BED01C86526BA7A0">
    <w:name w:val="8C8B3E2A394E45D7BED01C86526BA7A0"/>
    <w:rsid w:val="005E32B4"/>
  </w:style>
  <w:style w:type="paragraph" w:customStyle="1" w:styleId="BDAD12951BB046EAB2A46204BA127F92">
    <w:name w:val="BDAD12951BB046EAB2A46204BA127F92"/>
    <w:rsid w:val="005E32B4"/>
  </w:style>
  <w:style w:type="paragraph" w:customStyle="1" w:styleId="51A872E518CE4AD4A4106B5F4719ADBE">
    <w:name w:val="51A872E518CE4AD4A4106B5F4719ADBE"/>
    <w:rsid w:val="005E32B4"/>
  </w:style>
  <w:style w:type="paragraph" w:customStyle="1" w:styleId="0E0CD71FB453408E92B439AAAC3177AE">
    <w:name w:val="0E0CD71FB453408E92B439AAAC3177AE"/>
    <w:rsid w:val="005E32B4"/>
  </w:style>
  <w:style w:type="paragraph" w:customStyle="1" w:styleId="923F42E2EB5C4AFBB1F69316A2964027">
    <w:name w:val="923F42E2EB5C4AFBB1F69316A2964027"/>
    <w:rsid w:val="005E32B4"/>
  </w:style>
  <w:style w:type="paragraph" w:customStyle="1" w:styleId="EBBA97B251034CA1966457A58A495B08">
    <w:name w:val="EBBA97B251034CA1966457A58A495B08"/>
    <w:rsid w:val="005E32B4"/>
  </w:style>
  <w:style w:type="paragraph" w:customStyle="1" w:styleId="8765CE8DA3F748F38D5C596ABA360203">
    <w:name w:val="8765CE8DA3F748F38D5C596ABA360203"/>
    <w:rsid w:val="005E32B4"/>
  </w:style>
  <w:style w:type="paragraph" w:customStyle="1" w:styleId="A8B13B6D3BB1415B922F04CC660DEC73">
    <w:name w:val="A8B13B6D3BB1415B922F04CC660DEC73"/>
    <w:rsid w:val="005E32B4"/>
  </w:style>
  <w:style w:type="paragraph" w:customStyle="1" w:styleId="48A45F45BBDC41339EDC1C16F60BC217">
    <w:name w:val="48A45F45BBDC41339EDC1C16F60BC217"/>
    <w:rsid w:val="005E32B4"/>
  </w:style>
  <w:style w:type="paragraph" w:customStyle="1" w:styleId="5333AB35070F4E33A4E216A0612FD5CC">
    <w:name w:val="5333AB35070F4E33A4E216A0612FD5CC"/>
    <w:rsid w:val="005E32B4"/>
  </w:style>
  <w:style w:type="paragraph" w:customStyle="1" w:styleId="1B05F1FBC62D4F59A1241D6BBD51139F">
    <w:name w:val="1B05F1FBC62D4F59A1241D6BBD51139F"/>
    <w:rsid w:val="005E32B4"/>
  </w:style>
  <w:style w:type="paragraph" w:customStyle="1" w:styleId="C32737902F924F528DA2DA4309ECA403">
    <w:name w:val="C32737902F924F528DA2DA4309ECA403"/>
    <w:rsid w:val="005E32B4"/>
  </w:style>
  <w:style w:type="paragraph" w:customStyle="1" w:styleId="F031515C961641E3A3BD6770755FF6F3">
    <w:name w:val="F031515C961641E3A3BD6770755FF6F3"/>
    <w:rsid w:val="005E32B4"/>
  </w:style>
  <w:style w:type="paragraph" w:customStyle="1" w:styleId="DBCCFAEBE9FE4127A52C023635C2945C">
    <w:name w:val="DBCCFAEBE9FE4127A52C023635C2945C"/>
    <w:rsid w:val="005E32B4"/>
  </w:style>
  <w:style w:type="paragraph" w:customStyle="1" w:styleId="515DAD51176442539BCD4793560D7A25">
    <w:name w:val="515DAD51176442539BCD4793560D7A25"/>
    <w:rsid w:val="005E32B4"/>
  </w:style>
  <w:style w:type="paragraph" w:customStyle="1" w:styleId="0DDAA1BAA4774402879D871F17CA66E9">
    <w:name w:val="0DDAA1BAA4774402879D871F17CA66E9"/>
    <w:rsid w:val="005E32B4"/>
  </w:style>
  <w:style w:type="paragraph" w:customStyle="1" w:styleId="FB4DD05E33DF458FABBF1FB22496BEB2">
    <w:name w:val="FB4DD05E33DF458FABBF1FB22496BEB2"/>
    <w:rsid w:val="005E32B4"/>
  </w:style>
  <w:style w:type="paragraph" w:customStyle="1" w:styleId="DB299BEDF0C5439AA7E19B058D4A9005">
    <w:name w:val="DB299BEDF0C5439AA7E19B058D4A9005"/>
    <w:rsid w:val="005E32B4"/>
  </w:style>
  <w:style w:type="paragraph" w:customStyle="1" w:styleId="29E79F977C7C4BE2AFFAD88DD745CF19">
    <w:name w:val="29E79F977C7C4BE2AFFAD88DD745CF19"/>
    <w:rsid w:val="005E32B4"/>
  </w:style>
  <w:style w:type="paragraph" w:customStyle="1" w:styleId="D41B716668A241EFA991DD8BF11A8C77">
    <w:name w:val="D41B716668A241EFA991DD8BF11A8C77"/>
    <w:rsid w:val="005E32B4"/>
  </w:style>
  <w:style w:type="paragraph" w:customStyle="1" w:styleId="B0705959002E486E94524FD9D14408CB">
    <w:name w:val="B0705959002E486E94524FD9D14408CB"/>
    <w:rsid w:val="005E32B4"/>
  </w:style>
  <w:style w:type="paragraph" w:customStyle="1" w:styleId="3144A359EF1A4DE0ACD0D26A7B6B5EA0">
    <w:name w:val="3144A359EF1A4DE0ACD0D26A7B6B5EA0"/>
    <w:rsid w:val="005E32B4"/>
  </w:style>
  <w:style w:type="paragraph" w:customStyle="1" w:styleId="753B3537410D4A2A9D5ADBF1063690C2">
    <w:name w:val="753B3537410D4A2A9D5ADBF1063690C2"/>
    <w:rsid w:val="005E32B4"/>
  </w:style>
  <w:style w:type="paragraph" w:customStyle="1" w:styleId="48F4561304F64603A174E9680525B6E3">
    <w:name w:val="48F4561304F64603A174E9680525B6E3"/>
    <w:rsid w:val="005E32B4"/>
  </w:style>
  <w:style w:type="paragraph" w:customStyle="1" w:styleId="7EC79C2608DE4238A78BA98B8125BE44">
    <w:name w:val="7EC79C2608DE4238A78BA98B8125BE44"/>
    <w:rsid w:val="005E32B4"/>
  </w:style>
  <w:style w:type="paragraph" w:customStyle="1" w:styleId="97730A0A13B84380BACF1E3AEE251E69">
    <w:name w:val="97730A0A13B84380BACF1E3AEE251E69"/>
    <w:rsid w:val="005E32B4"/>
  </w:style>
  <w:style w:type="paragraph" w:customStyle="1" w:styleId="D1437391F3804077873714F683D4F10E">
    <w:name w:val="D1437391F3804077873714F683D4F10E"/>
    <w:rsid w:val="005E32B4"/>
  </w:style>
  <w:style w:type="paragraph" w:customStyle="1" w:styleId="5000D5A160ED457EA7AD6A23F8A2187B">
    <w:name w:val="5000D5A160ED457EA7AD6A23F8A2187B"/>
    <w:rsid w:val="005E32B4"/>
  </w:style>
  <w:style w:type="paragraph" w:customStyle="1" w:styleId="7CE9190350894670B342B516537968F2">
    <w:name w:val="7CE9190350894670B342B516537968F2"/>
    <w:rsid w:val="005E32B4"/>
  </w:style>
  <w:style w:type="paragraph" w:customStyle="1" w:styleId="CA5B4ED5EFC747EDB97473FC96521CA6">
    <w:name w:val="CA5B4ED5EFC747EDB97473FC96521CA6"/>
    <w:rsid w:val="005E32B4"/>
  </w:style>
  <w:style w:type="paragraph" w:customStyle="1" w:styleId="B456FC59720E40B2A29BC941BBC57460">
    <w:name w:val="B456FC59720E40B2A29BC941BBC57460"/>
    <w:rsid w:val="005E32B4"/>
  </w:style>
  <w:style w:type="paragraph" w:customStyle="1" w:styleId="3B450706D1824B558D02197F3E984CAF">
    <w:name w:val="3B450706D1824B558D02197F3E984CAF"/>
    <w:rsid w:val="005E32B4"/>
  </w:style>
  <w:style w:type="paragraph" w:customStyle="1" w:styleId="73AA7CD14616459DA36712DB440514FA">
    <w:name w:val="73AA7CD14616459DA36712DB440514FA"/>
    <w:rsid w:val="005E32B4"/>
  </w:style>
  <w:style w:type="paragraph" w:customStyle="1" w:styleId="0C086F218D2D492CB84E8BC0836BF853">
    <w:name w:val="0C086F218D2D492CB84E8BC0836BF853"/>
    <w:rsid w:val="005E32B4"/>
  </w:style>
  <w:style w:type="paragraph" w:customStyle="1" w:styleId="4FCF77C9B59F4123A1EE8A8205EEF37E">
    <w:name w:val="4FCF77C9B59F4123A1EE8A8205EEF37E"/>
    <w:rsid w:val="005E32B4"/>
  </w:style>
  <w:style w:type="paragraph" w:customStyle="1" w:styleId="A45DFC6E009B4F68942B6695FE1994C8">
    <w:name w:val="A45DFC6E009B4F68942B6695FE1994C8"/>
    <w:rsid w:val="005E32B4"/>
  </w:style>
  <w:style w:type="paragraph" w:customStyle="1" w:styleId="31F8B679DA60476EB255652A99C80936">
    <w:name w:val="31F8B679DA60476EB255652A99C80936"/>
    <w:rsid w:val="005E32B4"/>
  </w:style>
  <w:style w:type="paragraph" w:customStyle="1" w:styleId="80E9B9543EBF499284382B09DA4147D8">
    <w:name w:val="80E9B9543EBF499284382B09DA4147D8"/>
    <w:rsid w:val="005E32B4"/>
  </w:style>
  <w:style w:type="paragraph" w:customStyle="1" w:styleId="3EA9651CA72C427AAC6EECB119E7A9BE">
    <w:name w:val="3EA9651CA72C427AAC6EECB119E7A9BE"/>
    <w:rsid w:val="005E32B4"/>
  </w:style>
  <w:style w:type="paragraph" w:customStyle="1" w:styleId="C21C9B09E27348A58EFB8B1DEBF30B15">
    <w:name w:val="C21C9B09E27348A58EFB8B1DEBF30B15"/>
    <w:rsid w:val="005E32B4"/>
  </w:style>
  <w:style w:type="paragraph" w:customStyle="1" w:styleId="7F276DE3AC54401ABC691405159602BD">
    <w:name w:val="7F276DE3AC54401ABC691405159602BD"/>
    <w:rsid w:val="00AE209E"/>
  </w:style>
  <w:style w:type="paragraph" w:customStyle="1" w:styleId="E46EE7D28BDB4434B6F8AC76040F4910">
    <w:name w:val="E46EE7D28BDB4434B6F8AC76040F4910"/>
    <w:rsid w:val="00AE209E"/>
  </w:style>
  <w:style w:type="paragraph" w:customStyle="1" w:styleId="1147B61DB3B44906AEF30FFBF3536423">
    <w:name w:val="1147B61DB3B44906AEF30FFBF3536423"/>
    <w:rsid w:val="00AE209E"/>
  </w:style>
  <w:style w:type="paragraph" w:customStyle="1" w:styleId="485A65D935234CAEB3AFB96C3CD392A6">
    <w:name w:val="485A65D935234CAEB3AFB96C3CD392A6"/>
    <w:rsid w:val="00AE209E"/>
  </w:style>
  <w:style w:type="paragraph" w:customStyle="1" w:styleId="9CB61BF2D3E84F38AA621FA5AC767A31">
    <w:name w:val="9CB61BF2D3E84F38AA621FA5AC767A31"/>
    <w:rsid w:val="00AE209E"/>
  </w:style>
  <w:style w:type="paragraph" w:customStyle="1" w:styleId="4D94219516894E13A0A731EB59631A9B">
    <w:name w:val="4D94219516894E13A0A731EB59631A9B"/>
    <w:rsid w:val="00AE209E"/>
  </w:style>
  <w:style w:type="paragraph" w:customStyle="1" w:styleId="C81D54D8B779414DB0D3D842DFF1BB3C">
    <w:name w:val="C81D54D8B779414DB0D3D842DFF1BB3C"/>
    <w:rsid w:val="00AE209E"/>
  </w:style>
  <w:style w:type="paragraph" w:customStyle="1" w:styleId="A390C9B6D41341FB945EE985AF318907">
    <w:name w:val="A390C9B6D41341FB945EE985AF318907"/>
    <w:rsid w:val="00AE209E"/>
  </w:style>
  <w:style w:type="paragraph" w:customStyle="1" w:styleId="4AECE95F5A8A475797460C95C00D67C8">
    <w:name w:val="4AECE95F5A8A475797460C95C00D67C8"/>
    <w:rsid w:val="00AE209E"/>
  </w:style>
  <w:style w:type="paragraph" w:customStyle="1" w:styleId="A17D09FECF2D436DB4DD7E339D934E2F">
    <w:name w:val="A17D09FECF2D436DB4DD7E339D934E2F"/>
    <w:rsid w:val="00AE20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2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2021-02-04T07:04:00Z</dcterms:created>
  <dcterms:modified xsi:type="dcterms:W3CDTF">2021-02-05T14:40:00Z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